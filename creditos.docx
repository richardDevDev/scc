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4E423A" w14:textId="77777777" w:rsidR="008F281D" w:rsidRPr="004C6EF9" w:rsidRDefault="008F281D" w:rsidP="008F281D">
      <w:pPr>
        <w:pStyle w:val="Sinespaciado"/>
        <w:tabs>
          <w:tab w:val="left" w:pos="9781"/>
        </w:tabs>
        <w:spacing w:line="276" w:lineRule="auto"/>
        <w:ind w:left="284" w:right="57"/>
        <w:jc w:val="right"/>
        <w:rPr>
          <w:rFonts w:ascii="HelveticaNeueLT Std Ext" w:hAnsi="HelveticaNeueLT Std Ext" w:cs="Arial"/>
          <w:bCs/>
          <w:color w:val="000000" w:themeColor="text1"/>
          <w:sz w:val="20"/>
          <w:szCs w:val="20"/>
          <w:lang w:val="es-ES"/>
        </w:rPr>
      </w:pPr>
      <w:r w:rsidRPr="004C6EF9">
        <w:rPr>
          <w:rFonts w:ascii="HelveticaNeueLT Std Ext" w:hAnsi="HelveticaNeueLT Std Ext" w:cs="Arial"/>
          <w:bCs/>
          <w:color w:val="000000" w:themeColor="text1"/>
          <w:sz w:val="20"/>
          <w:szCs w:val="20"/>
          <w:lang w:val="es-ES"/>
        </w:rPr>
        <w:t>H</w:t>
      </w:r>
      <w:r w:rsidR="00EF2D22">
        <w:rPr>
          <w:rFonts w:ascii="HelveticaNeueLT Std Ext" w:hAnsi="HelveticaNeueLT Std Ext" w:cs="Arial"/>
          <w:bCs/>
          <w:color w:val="000000" w:themeColor="text1"/>
          <w:sz w:val="20"/>
          <w:szCs w:val="20"/>
          <w:lang w:val="es-ES"/>
        </w:rPr>
        <w:t>uixquilucan, Edo. De México a 25</w:t>
      </w:r>
      <w:r w:rsidRPr="004C6EF9">
        <w:rPr>
          <w:rFonts w:ascii="HelveticaNeueLT Std Ext" w:hAnsi="HelveticaNeueLT Std Ext" w:cs="Arial"/>
          <w:bCs/>
          <w:color w:val="000000" w:themeColor="text1"/>
          <w:sz w:val="20"/>
          <w:szCs w:val="20"/>
          <w:lang w:val="es-ES"/>
        </w:rPr>
        <w:t xml:space="preserve"> </w:t>
      </w:r>
      <w:r w:rsidR="00EF2D22">
        <w:rPr>
          <w:rFonts w:ascii="HelveticaNeueLT Std Ext" w:hAnsi="HelveticaNeueLT Std Ext" w:cs="Arial"/>
          <w:bCs/>
          <w:color w:val="000000" w:themeColor="text1"/>
          <w:sz w:val="20"/>
          <w:szCs w:val="20"/>
          <w:lang w:val="es-ES"/>
        </w:rPr>
        <w:t>octubre del 2021</w:t>
      </w:r>
    </w:p>
    <w:p w14:paraId="3C4F6F08" w14:textId="48BC42CB" w:rsidR="008F281D" w:rsidRPr="004C6EF9" w:rsidRDefault="008F281D" w:rsidP="008F281D">
      <w:pPr>
        <w:spacing w:after="0" w:line="240" w:lineRule="auto"/>
        <w:jc w:val="right"/>
        <w:rPr>
          <w:rFonts w:ascii="HelveticaNeueLT Std Ext" w:hAnsi="HelveticaNeueLT Std Ext" w:cs="Arial"/>
          <w:b/>
          <w:bCs/>
          <w:color w:val="000000" w:themeColor="text1"/>
          <w:sz w:val="20"/>
          <w:szCs w:val="20"/>
        </w:rPr>
      </w:pPr>
      <w:r w:rsidRPr="004C6EF9">
        <w:rPr>
          <w:rFonts w:ascii="HelveticaNeueLT Std Ext" w:hAnsi="HelveticaNeueLT Std Ext" w:cs="Arial"/>
          <w:b/>
          <w:bCs/>
          <w:color w:val="000000" w:themeColor="text1"/>
          <w:sz w:val="20"/>
          <w:szCs w:val="20"/>
        </w:rPr>
        <w:t xml:space="preserve">    </w:t>
      </w:r>
    </w:p>
    <w:p w14:paraId="4E635614" w14:textId="77777777" w:rsidR="008F281D" w:rsidRPr="004C6EF9" w:rsidRDefault="008F281D" w:rsidP="008F281D">
      <w:pPr>
        <w:spacing w:after="0"/>
        <w:jc w:val="right"/>
        <w:rPr>
          <w:rFonts w:ascii="Gotham Book" w:hAnsi="Gotham Book" w:cs="Arial"/>
          <w:color w:val="000000" w:themeColor="text1"/>
        </w:rPr>
      </w:pPr>
      <w:r w:rsidRPr="004C6EF9">
        <w:rPr>
          <w:rFonts w:ascii="Gotham Book" w:hAnsi="Gotham Book" w:cs="Arial"/>
          <w:color w:val="000000" w:themeColor="text1"/>
        </w:rPr>
        <w:t xml:space="preserve">      </w:t>
      </w:r>
    </w:p>
    <w:p w14:paraId="53EA24BE" w14:textId="55A2B221" w:rsidR="008F281D" w:rsidRPr="00A446D2" w:rsidRDefault="00141525" w:rsidP="008F281D">
      <w:pPr>
        <w:pStyle w:val="Sinespaciado"/>
        <w:tabs>
          <w:tab w:val="left" w:pos="9781"/>
        </w:tabs>
        <w:ind w:right="57"/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</w:pP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fldChar w:fldCharType="begin"/>
      </w: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instrText xml:space="preserve"> MERGEFIELD "C" </w:instrText>
      </w: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fldChar w:fldCharType="separate"/>
      </w:r>
      <w:r w:rsidR="000308E4" w:rsidRPr="004A7254">
        <w:rPr>
          <w:rFonts w:ascii="HelveticaNeueLT Std Extended" w:hAnsi="HelveticaNeueLT Std Extended" w:cs="Arial"/>
          <w:b/>
          <w:bCs/>
          <w:noProof/>
          <w:sz w:val="24"/>
          <w:szCs w:val="24"/>
          <w:lang w:val="es-ES"/>
        </w:rPr>
        <w:t>MTRA. EN D.T.I.  ROSALIA MÉNDEZ MARTÍNEZ</w:t>
      </w: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fldChar w:fldCharType="end"/>
      </w:r>
    </w:p>
    <w:p w14:paraId="589060F1" w14:textId="77777777" w:rsidR="008F281D" w:rsidRPr="00A446D2" w:rsidRDefault="008F281D" w:rsidP="008F281D">
      <w:pPr>
        <w:pStyle w:val="Sinespaciado"/>
        <w:tabs>
          <w:tab w:val="left" w:pos="9781"/>
        </w:tabs>
        <w:ind w:right="57"/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</w:pP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t xml:space="preserve">JEFA DEL DEPARTAMENTO </w:t>
      </w:r>
    </w:p>
    <w:p w14:paraId="35E3E82D" w14:textId="77777777" w:rsidR="008F281D" w:rsidRPr="00A446D2" w:rsidRDefault="00EA5FBC" w:rsidP="008F281D">
      <w:pPr>
        <w:pStyle w:val="Sinespaciado"/>
        <w:tabs>
          <w:tab w:val="left" w:pos="9781"/>
        </w:tabs>
        <w:ind w:right="57"/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</w:pP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t>DE CONTROL ESCOLAR</w:t>
      </w:r>
    </w:p>
    <w:p w14:paraId="034ECC09" w14:textId="77777777" w:rsidR="008F281D" w:rsidRPr="00A446D2" w:rsidRDefault="008F281D" w:rsidP="008F281D">
      <w:pPr>
        <w:pStyle w:val="Sinespaciado"/>
        <w:tabs>
          <w:tab w:val="left" w:pos="9781"/>
        </w:tabs>
        <w:ind w:right="57"/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</w:pPr>
      <w:r w:rsidRPr="00A446D2"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  <w:t>P R E S E N T E</w:t>
      </w:r>
    </w:p>
    <w:p w14:paraId="00F625E7" w14:textId="62CF060A" w:rsidR="00745F90" w:rsidRPr="00A446D2" w:rsidRDefault="00745F90" w:rsidP="008F281D">
      <w:pPr>
        <w:pStyle w:val="Sinespaciado"/>
        <w:tabs>
          <w:tab w:val="left" w:pos="9781"/>
        </w:tabs>
        <w:ind w:right="57"/>
        <w:rPr>
          <w:rFonts w:ascii="HelveticaNeueLT Std Extended" w:hAnsi="HelveticaNeueLT Std Extended" w:cs="Arial"/>
          <w:b/>
          <w:bCs/>
          <w:sz w:val="24"/>
          <w:szCs w:val="24"/>
          <w:lang w:val="es-ES"/>
        </w:rPr>
      </w:pPr>
      <w:bookmarkStart w:id="0" w:name="_GoBack"/>
      <w:bookmarkEnd w:id="0"/>
    </w:p>
    <w:p w14:paraId="7E18BDF9" w14:textId="77777777" w:rsidR="00745F90" w:rsidRPr="00A446D2" w:rsidRDefault="00745F90" w:rsidP="00745F90">
      <w:pPr>
        <w:pStyle w:val="Sinespaciado"/>
        <w:tabs>
          <w:tab w:val="left" w:pos="9781"/>
        </w:tabs>
        <w:ind w:right="57"/>
        <w:jc w:val="center"/>
        <w:rPr>
          <w:rFonts w:ascii="HelveticaNeueLT Std Extended" w:hAnsi="HelveticaNeueLT Std Extended" w:cs="Arial"/>
          <w:b/>
          <w:bCs/>
          <w:szCs w:val="24"/>
          <w:lang w:val="es-ES"/>
        </w:rPr>
      </w:pPr>
      <w:r w:rsidRPr="00A446D2">
        <w:rPr>
          <w:rFonts w:ascii="HelveticaNeueLT Std Extended" w:hAnsi="HelveticaNeueLT Std Extended" w:cs="Arial"/>
          <w:b/>
          <w:bCs/>
          <w:szCs w:val="24"/>
          <w:lang w:val="es-ES"/>
        </w:rPr>
        <w:t>CONSTANCIA DE CUMPLIMIENTO DE ACTIVIDAD COMPLEMENTARIA</w:t>
      </w:r>
    </w:p>
    <w:p w14:paraId="163CECFE" w14:textId="77777777" w:rsidR="008F281D" w:rsidRPr="00A446D2" w:rsidRDefault="008F281D" w:rsidP="008F281D">
      <w:pPr>
        <w:pStyle w:val="Sinespaciado"/>
        <w:tabs>
          <w:tab w:val="left" w:pos="9781"/>
        </w:tabs>
        <w:spacing w:line="276" w:lineRule="auto"/>
        <w:ind w:right="57"/>
        <w:rPr>
          <w:rFonts w:ascii="HelveticaNeueLT Std Lt" w:eastAsia="Times New Roman" w:hAnsi="HelveticaNeueLT Std Lt" w:cs="Times New Roman"/>
          <w:b/>
        </w:rPr>
      </w:pPr>
    </w:p>
    <w:p w14:paraId="3A5C9687" w14:textId="6EFD662F" w:rsidR="008F281D" w:rsidRPr="00A446D2" w:rsidRDefault="00B336E0" w:rsidP="008F281D">
      <w:pPr>
        <w:rPr>
          <w:rFonts w:ascii="HelveticaNeueLT Std" w:hAnsi="HelveticaNeueLT Std" w:cs="Arial"/>
          <w:bCs/>
          <w:spacing w:val="-4"/>
          <w:sz w:val="24"/>
          <w:szCs w:val="24"/>
        </w:rPr>
      </w:pPr>
      <w:r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El que suscribe </w: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"Profesor" </w:instrTex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Mtro. Julio Cesar Garcia Molano</w: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  <w:r w:rsidR="00AF5FE8" w:rsidRPr="00A446D2">
        <w:rPr>
          <w:rFonts w:ascii="HelveticaNeueLT Std" w:hAnsi="HelveticaNeueLT Std" w:cs="Arial"/>
          <w:bCs/>
          <w:spacing w:val="-4"/>
          <w:sz w:val="24"/>
          <w:szCs w:val="24"/>
        </w:rPr>
        <w:t>, p</w:t>
      </w:r>
      <w:r w:rsidR="00EA5FBC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or este medio se permite hacer de su conocimiento </w:t>
      </w:r>
      <w:r w:rsidR="00505E76" w:rsidRPr="00A446D2">
        <w:rPr>
          <w:rFonts w:ascii="HelveticaNeueLT Std" w:hAnsi="HelveticaNeueLT Std" w:cs="Arial"/>
          <w:bCs/>
          <w:spacing w:val="-4"/>
          <w:sz w:val="24"/>
          <w:szCs w:val="24"/>
        </w:rPr>
        <w:t>que el</w:t>
      </w:r>
      <w:r w:rsidR="0080231A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(la) </w:t>
      </w:r>
      <w:r w:rsidRPr="00A446D2">
        <w:rPr>
          <w:rFonts w:ascii="HelveticaNeueLT Std" w:hAnsi="HelveticaNeueLT Std" w:cs="Arial"/>
          <w:bCs/>
          <w:spacing w:val="-4"/>
          <w:sz w:val="24"/>
          <w:szCs w:val="24"/>
        </w:rPr>
        <w:t>estu</w:t>
      </w:r>
      <w:r w:rsidR="005E4BC9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diante 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"Alumno" </w:instrTex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Ocelo Estrada Julio Cesar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  <w:r w:rsidR="005E4BC9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con número de control 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"Matricula" </w:instrTex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19090521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  <w:r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d</w:t>
      </w:r>
      <w:r w:rsidR="005E4BC9" w:rsidRPr="00A446D2">
        <w:rPr>
          <w:rFonts w:ascii="HelveticaNeueLT Std" w:hAnsi="HelveticaNeueLT Std" w:cs="Arial"/>
          <w:bCs/>
          <w:spacing w:val="-4"/>
          <w:sz w:val="24"/>
          <w:szCs w:val="24"/>
        </w:rPr>
        <w:t>e la carrera de “</w: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"Carrera" </w:instrTex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Ingenieria en Sistemas Computacionales</w:t>
      </w:r>
      <w:r w:rsidR="00B749B1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  <w:r w:rsidRPr="00A446D2">
        <w:rPr>
          <w:rFonts w:ascii="HelveticaNeueLT Std" w:hAnsi="HelveticaNeueLT Std" w:cs="Arial"/>
          <w:bCs/>
          <w:spacing w:val="-4"/>
          <w:sz w:val="24"/>
          <w:szCs w:val="24"/>
        </w:rPr>
        <w:t>”</w:t>
      </w:r>
      <w:r w:rsidR="00EA5FBC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ha cumplido su actividad complementaria con el nivel de </w:t>
      </w:r>
      <w:r w:rsidR="00EF2D22" w:rsidRPr="00A446D2">
        <w:rPr>
          <w:rFonts w:ascii="HelveticaNeueLT Std" w:hAnsi="HelveticaNeueLT Std" w:cs="Arial"/>
          <w:bCs/>
          <w:spacing w:val="-4"/>
          <w:sz w:val="24"/>
          <w:szCs w:val="24"/>
        </w:rPr>
        <w:t>desempeño notable</w:t>
      </w:r>
      <w:r w:rsidR="00505E76" w:rsidRPr="00A446D2">
        <w:rPr>
          <w:rFonts w:ascii="HelveticaNeueLT Std" w:hAnsi="HelveticaNeueLT Std" w:cs="Arial"/>
          <w:bCs/>
          <w:spacing w:val="-4"/>
          <w:sz w:val="24"/>
          <w:szCs w:val="24"/>
        </w:rPr>
        <w:t>,</w:t>
      </w:r>
      <w:r w:rsidR="005E4BC9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y un valor numérico </w:t>
      </w:r>
      <w:r w:rsidR="00EF2D22" w:rsidRPr="00A446D2">
        <w:rPr>
          <w:rFonts w:ascii="HelveticaNeueLT Std" w:hAnsi="HelveticaNeueLT Std" w:cs="Arial"/>
          <w:bCs/>
          <w:spacing w:val="-4"/>
          <w:sz w:val="24"/>
          <w:szCs w:val="24"/>
        </w:rPr>
        <w:t>de 3</w:t>
      </w:r>
      <w:r w:rsidR="00E248F5" w:rsidRPr="00A446D2">
        <w:rPr>
          <w:rFonts w:ascii="HelveticaNeueLT Std" w:hAnsi="HelveticaNeueLT Std" w:cs="Arial"/>
          <w:bCs/>
          <w:spacing w:val="-4"/>
          <w:sz w:val="24"/>
          <w:szCs w:val="24"/>
        </w:rPr>
        <w:t>, d</w:t>
      </w:r>
      <w:r w:rsidR="005E4BC9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urante el periodo </w:t>
      </w:r>
      <w:r w:rsidR="00B73484">
        <w:rPr>
          <w:rFonts w:ascii="HelveticaNeueLT Std" w:hAnsi="HelveticaNeueLT Std" w:cs="Arial"/>
          <w:bCs/>
          <w:spacing w:val="-4"/>
          <w:sz w:val="24"/>
          <w:szCs w:val="24"/>
        </w:rPr>
        <w:t>escolar Septiembre 2021- F</w:t>
      </w:r>
      <w:r w:rsidR="00B262F8">
        <w:rPr>
          <w:rFonts w:ascii="HelveticaNeueLT Std" w:hAnsi="HelveticaNeueLT Std" w:cs="Arial"/>
          <w:bCs/>
          <w:spacing w:val="-4"/>
          <w:sz w:val="24"/>
          <w:szCs w:val="24"/>
        </w:rPr>
        <w:t xml:space="preserve">ebrero </w:t>
      </w:r>
      <w:r w:rsidR="00EF2D22" w:rsidRPr="00A446D2">
        <w:rPr>
          <w:rFonts w:ascii="HelveticaNeueLT Std" w:hAnsi="HelveticaNeueLT Std" w:cs="Arial"/>
          <w:bCs/>
          <w:spacing w:val="-4"/>
          <w:sz w:val="24"/>
          <w:szCs w:val="24"/>
        </w:rPr>
        <w:t>2022</w:t>
      </w:r>
      <w:r w:rsidR="00E248F5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 </w:t>
      </w:r>
      <w:r w:rsidR="00505E76" w:rsidRPr="00A446D2">
        <w:rPr>
          <w:rFonts w:ascii="HelveticaNeueLT Std" w:hAnsi="HelveticaNeueLT Std" w:cs="Arial"/>
          <w:bCs/>
          <w:spacing w:val="-4"/>
          <w:sz w:val="24"/>
          <w:szCs w:val="24"/>
        </w:rPr>
        <w:t>c</w:t>
      </w:r>
      <w:r w:rsidR="00EF2D22" w:rsidRPr="00A446D2">
        <w:rPr>
          <w:rFonts w:ascii="HelveticaNeueLT Std" w:hAnsi="HelveticaNeueLT Std" w:cs="Arial"/>
          <w:bCs/>
          <w:spacing w:val="-4"/>
          <w:sz w:val="24"/>
          <w:szCs w:val="24"/>
        </w:rPr>
        <w:t xml:space="preserve">on un valor curricular de 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"Creditos" </w:instrTex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1 credito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  <w:r w:rsidR="00505E76" w:rsidRPr="00A446D2">
        <w:rPr>
          <w:rFonts w:ascii="HelveticaNeueLT Std" w:hAnsi="HelveticaNeueLT Std" w:cs="Arial"/>
          <w:bCs/>
          <w:spacing w:val="-4"/>
          <w:sz w:val="24"/>
          <w:szCs w:val="24"/>
        </w:rPr>
        <w:t>.</w:t>
      </w:r>
      <w:r w:rsidR="00065A14">
        <w:rPr>
          <w:rFonts w:ascii="HelveticaNeueLT Std" w:hAnsi="HelveticaNeueLT Std" w:cs="Arial"/>
          <w:bCs/>
          <w:spacing w:val="-4"/>
          <w:sz w:val="24"/>
          <w:szCs w:val="24"/>
        </w:rPr>
        <w:t xml:space="preserve">                                                                                                      </w:t>
      </w:r>
    </w:p>
    <w:p w14:paraId="78CD4FD3" w14:textId="77777777" w:rsidR="00EC4471" w:rsidRDefault="00EC4471" w:rsidP="008F281D">
      <w:pPr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</w:pPr>
    </w:p>
    <w:p w14:paraId="76A35962" w14:textId="732F9B18" w:rsidR="00505E76" w:rsidRPr="004C6EF9" w:rsidRDefault="00505E76" w:rsidP="008F281D">
      <w:pPr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</w:pPr>
      <w:r w:rsidRPr="004C6EF9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Se extiende l</w:t>
      </w:r>
      <w:r w:rsidR="009401A8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a presente en el municipio</w:t>
      </w:r>
      <w:r w:rsidR="00B336E0" w:rsidRPr="004C6EF9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 </w:t>
      </w:r>
      <w:r w:rsidR="009401A8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de </w:t>
      </w:r>
      <w:r w:rsidR="00B336E0" w:rsidRPr="004C6EF9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Hu</w:t>
      </w:r>
      <w:r w:rsidR="009401A8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ixquilucan, Edo de </w:t>
      </w:r>
      <w:proofErr w:type="spellStart"/>
      <w:r w:rsidR="009401A8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Mé</w:t>
      </w:r>
      <w:r w:rsidR="00EF2D22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x</w:t>
      </w:r>
      <w:proofErr w:type="spellEnd"/>
      <w:r w:rsidR="00EF2D22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. a los 25</w:t>
      </w:r>
      <w:r w:rsidR="00B336E0" w:rsidRPr="004C6EF9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 </w:t>
      </w:r>
      <w:r w:rsidRPr="004C6EF9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días de</w:t>
      </w:r>
      <w:r w:rsidR="00EF2D22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l mes de </w:t>
      </w:r>
      <w:r w:rsidR="00A446D2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>octubre del</w:t>
      </w:r>
      <w:r w:rsidR="00EF2D22">
        <w:rPr>
          <w:rFonts w:ascii="HelveticaNeueLT Std" w:hAnsi="HelveticaNeueLT Std" w:cs="Arial"/>
          <w:bCs/>
          <w:color w:val="000000" w:themeColor="text1"/>
          <w:spacing w:val="-4"/>
          <w:sz w:val="24"/>
          <w:szCs w:val="24"/>
        </w:rPr>
        <w:t xml:space="preserve"> 2021</w:t>
      </w:r>
    </w:p>
    <w:tbl>
      <w:tblPr>
        <w:tblW w:w="0" w:type="auto"/>
        <w:jc w:val="center"/>
        <w:tblBorders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19"/>
      </w:tblGrid>
      <w:tr w:rsidR="004C6EF9" w:rsidRPr="004C6EF9" w14:paraId="60BEAD63" w14:textId="77777777" w:rsidTr="00FC4CC9">
        <w:trPr>
          <w:trHeight w:val="535"/>
          <w:jc w:val="center"/>
        </w:trPr>
        <w:tc>
          <w:tcPr>
            <w:tcW w:w="4619" w:type="dxa"/>
            <w:tcBorders>
              <w:bottom w:val="nil"/>
            </w:tcBorders>
          </w:tcPr>
          <w:p w14:paraId="73A8F7FD" w14:textId="6651DCE6" w:rsidR="008F281D" w:rsidRPr="004C6EF9" w:rsidRDefault="00F80747" w:rsidP="003239E1">
            <w:pPr>
              <w:pStyle w:val="Sinespaciado"/>
              <w:tabs>
                <w:tab w:val="left" w:pos="9781"/>
              </w:tabs>
              <w:spacing w:line="276" w:lineRule="auto"/>
              <w:ind w:right="57"/>
              <w:rPr>
                <w:rFonts w:ascii="HelveticaNeueLT Std Lt" w:eastAsia="Times New Roman" w:hAnsi="HelveticaNeueLT Std Lt"/>
                <w:b/>
                <w:color w:val="000000" w:themeColor="text1"/>
              </w:rPr>
            </w:pPr>
            <w:r>
              <w:rPr>
                <w:rFonts w:ascii="HelveticaNeueLT Std Blk" w:eastAsia="Times New Roman" w:hAnsi="HelveticaNeueLT Std Blk" w:cs="Arial"/>
                <w:b/>
                <w:bCs/>
                <w:color w:val="000000" w:themeColor="text1"/>
                <w:sz w:val="26"/>
                <w:szCs w:val="26"/>
                <w:lang w:val="es-ES" w:eastAsia="es-MX"/>
              </w:rPr>
              <w:t xml:space="preserve">        </w:t>
            </w:r>
            <w:r w:rsidR="005E1522">
              <w:rPr>
                <w:rFonts w:ascii="HelveticaNeueLT Std Blk" w:eastAsia="Times New Roman" w:hAnsi="HelveticaNeueLT Std Blk" w:cs="Arial"/>
                <w:b/>
                <w:bCs/>
                <w:color w:val="000000" w:themeColor="text1"/>
                <w:sz w:val="26"/>
                <w:szCs w:val="26"/>
                <w:lang w:val="es-ES" w:eastAsia="es-MX"/>
              </w:rPr>
              <w:t xml:space="preserve">            </w:t>
            </w:r>
            <w:r w:rsidR="008F281D" w:rsidRPr="004C6EF9">
              <w:rPr>
                <w:rFonts w:ascii="HelveticaNeueLT Std Blk" w:eastAsia="Times New Roman" w:hAnsi="HelveticaNeueLT Std Blk" w:cs="Arial"/>
                <w:b/>
                <w:bCs/>
                <w:color w:val="000000" w:themeColor="text1"/>
                <w:sz w:val="26"/>
                <w:szCs w:val="26"/>
                <w:lang w:val="es-ES" w:eastAsia="es-MX"/>
              </w:rPr>
              <w:t>A T E N T A M E N T E</w:t>
            </w:r>
          </w:p>
          <w:p w14:paraId="343E9AA0" w14:textId="087593C6" w:rsidR="008F281D" w:rsidRPr="004C6EF9" w:rsidRDefault="00F25546" w:rsidP="00E248F5">
            <w:pPr>
              <w:jc w:val="center"/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  <w:r>
              <w:rPr>
                <w:rFonts w:ascii="Gotham Book" w:hAnsi="Gotham Book" w:cs="Arial"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4C6EF9" w:rsidRPr="004C6EF9" w14:paraId="5FD6AAAB" w14:textId="77777777" w:rsidTr="003533A0">
        <w:trPr>
          <w:trHeight w:val="80"/>
          <w:jc w:val="center"/>
        </w:trPr>
        <w:tc>
          <w:tcPr>
            <w:tcW w:w="4619" w:type="dxa"/>
            <w:tcBorders>
              <w:top w:val="nil"/>
              <w:bottom w:val="nil"/>
            </w:tcBorders>
          </w:tcPr>
          <w:p w14:paraId="0E0E90D3" w14:textId="7E9C60BA" w:rsidR="008F281D" w:rsidRPr="004C6EF9" w:rsidRDefault="008F281D" w:rsidP="005421EA">
            <w:pPr>
              <w:pStyle w:val="Sinespaciado"/>
              <w:tabs>
                <w:tab w:val="left" w:pos="9781"/>
              </w:tabs>
              <w:ind w:right="57"/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</w:p>
        </w:tc>
      </w:tr>
    </w:tbl>
    <w:tbl>
      <w:tblPr>
        <w:tblpPr w:leftFromText="141" w:rightFromText="141" w:vertAnchor="text" w:horzAnchor="margin" w:tblpY="195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0"/>
        <w:gridCol w:w="159"/>
        <w:gridCol w:w="4924"/>
      </w:tblGrid>
      <w:tr w:rsidR="003239E1" w:rsidRPr="004C6EF9" w14:paraId="071814E5" w14:textId="77777777" w:rsidTr="00B336E0">
        <w:trPr>
          <w:trHeight w:val="472"/>
        </w:trPr>
        <w:tc>
          <w:tcPr>
            <w:tcW w:w="4962" w:type="dxa"/>
            <w:tcBorders>
              <w:bottom w:val="single" w:sz="4" w:space="0" w:color="auto"/>
            </w:tcBorders>
          </w:tcPr>
          <w:p w14:paraId="5D537E16" w14:textId="53E64A8A" w:rsidR="005421EA" w:rsidRDefault="005421EA" w:rsidP="005421EA">
            <w:pPr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</w:p>
          <w:p w14:paraId="42065D52" w14:textId="5D879401" w:rsidR="00B336E0" w:rsidRPr="004C6EF9" w:rsidRDefault="00A446D2" w:rsidP="005421EA">
            <w:pPr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  <w:r>
              <w:rPr>
                <w:rFonts w:ascii="Gotham Book" w:hAnsi="Gotham Book" w:cs="Arial"/>
                <w:color w:val="000000" w:themeColor="text1"/>
                <w:sz w:val="24"/>
                <w:szCs w:val="24"/>
              </w:rPr>
              <w:t xml:space="preserve">                 </w:t>
            </w:r>
          </w:p>
        </w:tc>
        <w:tc>
          <w:tcPr>
            <w:tcW w:w="160" w:type="dxa"/>
          </w:tcPr>
          <w:p w14:paraId="0936E55D" w14:textId="6E28440C" w:rsidR="00B336E0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</w:p>
        </w:tc>
        <w:tc>
          <w:tcPr>
            <w:tcW w:w="5084" w:type="dxa"/>
            <w:tcBorders>
              <w:bottom w:val="single" w:sz="4" w:space="0" w:color="auto"/>
            </w:tcBorders>
          </w:tcPr>
          <w:p w14:paraId="5DE4116A" w14:textId="752A4B3A" w:rsidR="00B336E0" w:rsidRDefault="00B336E0" w:rsidP="00B336E0">
            <w:pPr>
              <w:jc w:val="center"/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  <w:r w:rsidRPr="004C6EF9">
              <w:rPr>
                <w:rFonts w:ascii="Gotham Book" w:hAnsi="Gotham Book" w:cs="Arial"/>
                <w:color w:val="000000" w:themeColor="text1"/>
                <w:sz w:val="24"/>
                <w:szCs w:val="24"/>
              </w:rPr>
              <w:t>.</w:t>
            </w:r>
          </w:p>
          <w:p w14:paraId="0124C098" w14:textId="659EAF91" w:rsidR="005421EA" w:rsidRDefault="005421EA" w:rsidP="00B336E0">
            <w:pPr>
              <w:jc w:val="center"/>
              <w:rPr>
                <w:rFonts w:ascii="Gotham Book" w:hAnsi="Gotham Book" w:cs="Arial"/>
                <w:noProof/>
                <w:color w:val="000000" w:themeColor="text1"/>
                <w:sz w:val="24"/>
                <w:szCs w:val="24"/>
                <w:lang w:eastAsia="es-MX"/>
              </w:rPr>
            </w:pPr>
          </w:p>
          <w:p w14:paraId="13C24C02" w14:textId="77777777" w:rsidR="009401A8" w:rsidRDefault="009401A8" w:rsidP="00B336E0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</w:p>
          <w:p w14:paraId="1A09DAB5" w14:textId="2EB7F328" w:rsidR="005421EA" w:rsidRPr="004C6EF9" w:rsidRDefault="005421EA" w:rsidP="00B336E0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</w:p>
        </w:tc>
      </w:tr>
      <w:tr w:rsidR="003239E1" w:rsidRPr="004C6EF9" w14:paraId="1903724B" w14:textId="77777777" w:rsidTr="00B336E0">
        <w:trPr>
          <w:trHeight w:val="470"/>
        </w:trPr>
        <w:tc>
          <w:tcPr>
            <w:tcW w:w="4962" w:type="dxa"/>
            <w:tcBorders>
              <w:top w:val="single" w:sz="4" w:space="0" w:color="auto"/>
            </w:tcBorders>
          </w:tcPr>
          <w:p w14:paraId="43249027" w14:textId="77777777" w:rsidR="005421EA" w:rsidRDefault="005421EA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</w:p>
          <w:p w14:paraId="4D101A4F" w14:textId="416AF6D6" w:rsidR="00B336E0" w:rsidRDefault="00B749B1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fldChar w:fldCharType="begin"/>
            </w:r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instrText xml:space="preserve"> MERGEFIELD "Profesor" </w:instrText>
            </w:r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fldChar w:fldCharType="separate"/>
            </w:r>
            <w:r w:rsidR="000308E4" w:rsidRPr="004A7254">
              <w:rPr>
                <w:rFonts w:ascii="HelveticaNeueLT Std Lt" w:eastAsia="Times New Roman" w:hAnsi="HelveticaNeueLT Std Lt" w:cs="Times New Roman"/>
                <w:b/>
                <w:noProof/>
                <w:color w:val="000000" w:themeColor="text1"/>
              </w:rPr>
              <w:t>Mtro. Julio Cesar Garcia Molano</w:t>
            </w:r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fldChar w:fldCharType="end"/>
            </w:r>
          </w:p>
          <w:p w14:paraId="41E63F14" w14:textId="2DEC28C7" w:rsidR="00350964" w:rsidRPr="004C6EF9" w:rsidRDefault="009401A8" w:rsidP="00350964">
            <w:pPr>
              <w:spacing w:after="0" w:line="240" w:lineRule="auto"/>
              <w:jc w:val="center"/>
              <w:rPr>
                <w:rFonts w:ascii="Gotham Book" w:hAnsi="Gotham Book" w:cs="Arial"/>
                <w:color w:val="000000" w:themeColor="text1"/>
                <w:sz w:val="24"/>
                <w:szCs w:val="24"/>
              </w:rPr>
            </w:pPr>
            <w:r>
              <w:rPr>
                <w:rFonts w:ascii="HelveticaNeueLT Std Lt" w:eastAsia="Times New Roman" w:hAnsi="HelveticaNeueLT Std Lt" w:cs="Times New Roman"/>
                <w:color w:val="000000" w:themeColor="text1"/>
              </w:rPr>
              <w:t>Profesor Responsable</w:t>
            </w:r>
          </w:p>
        </w:tc>
        <w:tc>
          <w:tcPr>
            <w:tcW w:w="160" w:type="dxa"/>
          </w:tcPr>
          <w:p w14:paraId="390EAA59" w14:textId="77777777" w:rsidR="00B336E0" w:rsidRPr="004C6EF9" w:rsidRDefault="00B336E0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</w:p>
        </w:tc>
        <w:tc>
          <w:tcPr>
            <w:tcW w:w="5084" w:type="dxa"/>
            <w:tcBorders>
              <w:top w:val="single" w:sz="4" w:space="0" w:color="auto"/>
            </w:tcBorders>
          </w:tcPr>
          <w:p w14:paraId="00E465CF" w14:textId="1299CB64" w:rsidR="005421EA" w:rsidRDefault="009401A8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  <w:proofErr w:type="spellStart"/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t>Vo</w:t>
            </w:r>
            <w:proofErr w:type="spellEnd"/>
            <w:r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t>. Bo.</w:t>
            </w:r>
          </w:p>
          <w:p w14:paraId="02A9E822" w14:textId="79FD2E41" w:rsidR="00B336E0" w:rsidRPr="004C6EF9" w:rsidRDefault="00B336E0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t>Ing. Néstor Monroy Méndez</w:t>
            </w:r>
          </w:p>
          <w:p w14:paraId="4B3B24FC" w14:textId="77777777" w:rsidR="00B336E0" w:rsidRPr="004C6EF9" w:rsidRDefault="00B336E0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</w:rPr>
              <w:t>Jefe de la División de Ingeniería en</w:t>
            </w:r>
          </w:p>
          <w:p w14:paraId="3706C013" w14:textId="77777777" w:rsidR="00B336E0" w:rsidRPr="004C6EF9" w:rsidRDefault="00B336E0" w:rsidP="00B336E0">
            <w:pPr>
              <w:spacing w:after="0" w:line="240" w:lineRule="auto"/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</w:rPr>
              <w:t>Sistemas computacionales</w:t>
            </w: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</w:rPr>
              <w:t xml:space="preserve">  </w:t>
            </w:r>
          </w:p>
        </w:tc>
      </w:tr>
    </w:tbl>
    <w:p w14:paraId="34447579" w14:textId="6DEA5631" w:rsidR="008F281D" w:rsidRPr="004C6EF9" w:rsidRDefault="008F281D" w:rsidP="008F281D">
      <w:pPr>
        <w:rPr>
          <w:rFonts w:ascii="Gotham Book" w:hAnsi="Gotham Book" w:cs="Arial"/>
          <w:color w:val="000000" w:themeColor="text1"/>
          <w:sz w:val="24"/>
          <w:szCs w:val="24"/>
        </w:rPr>
      </w:pPr>
    </w:p>
    <w:p w14:paraId="415B6EB6" w14:textId="6E927FFA" w:rsidR="008F281D" w:rsidRPr="004C6EF9" w:rsidRDefault="008F281D" w:rsidP="008F281D">
      <w:pPr>
        <w:rPr>
          <w:rFonts w:ascii="Gotham Book" w:hAnsi="Gotham Book" w:cs="Arial"/>
          <w:color w:val="000000" w:themeColor="text1"/>
          <w:sz w:val="24"/>
          <w:szCs w:val="24"/>
        </w:rPr>
      </w:pPr>
    </w:p>
    <w:p w14:paraId="6BB30818" w14:textId="40A8AF68" w:rsidR="00FC4CC9" w:rsidRPr="004C6EF9" w:rsidRDefault="00FC4CC9" w:rsidP="008F281D">
      <w:pPr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</w:pPr>
    </w:p>
    <w:p w14:paraId="4E4A619A" w14:textId="77777777" w:rsidR="004E523D" w:rsidRPr="004C6EF9" w:rsidRDefault="00505E76" w:rsidP="006859D4">
      <w:pPr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</w:pPr>
      <w:proofErr w:type="spellStart"/>
      <w:r w:rsidRPr="004C6EF9"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  <w:t>C.c.p</w:t>
      </w:r>
      <w:proofErr w:type="spellEnd"/>
      <w:r w:rsidRPr="004C6EF9"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  <w:t xml:space="preserve">. </w:t>
      </w:r>
      <w:r w:rsidR="008D716A" w:rsidRPr="004C6EF9"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  <w:t>Alumno</w:t>
      </w:r>
    </w:p>
    <w:p w14:paraId="6B12381D" w14:textId="77777777" w:rsidR="004E523D" w:rsidRPr="004C6EF9" w:rsidRDefault="004E523D" w:rsidP="004E523D">
      <w:pPr>
        <w:pStyle w:val="Sinespaciado"/>
        <w:tabs>
          <w:tab w:val="left" w:pos="9781"/>
        </w:tabs>
        <w:ind w:right="57"/>
        <w:jc w:val="center"/>
        <w:rPr>
          <w:rFonts w:ascii="HelveticaNeueLT Std Extended" w:hAnsi="HelveticaNeueLT Std Extended" w:cs="Arial"/>
          <w:b/>
          <w:bCs/>
          <w:color w:val="000000" w:themeColor="text1"/>
          <w:szCs w:val="24"/>
          <w:lang w:val="es-ES"/>
        </w:rPr>
      </w:pPr>
      <w:r w:rsidRPr="004C6EF9">
        <w:rPr>
          <w:rFonts w:ascii="HelveticaNeueLT Std Extended" w:hAnsi="HelveticaNeueLT Std Extended" w:cs="Arial"/>
          <w:b/>
          <w:bCs/>
          <w:color w:val="000000" w:themeColor="text1"/>
          <w:szCs w:val="24"/>
          <w:lang w:val="es-ES"/>
        </w:rPr>
        <w:lastRenderedPageBreak/>
        <w:t>FORMATO DE EVALUACION AL DESEMPEÑO DE LA ACTIVIDAD COMPLEMENTARIA</w:t>
      </w:r>
    </w:p>
    <w:p w14:paraId="34FFA161" w14:textId="77777777" w:rsidR="009E10BB" w:rsidRPr="004C6EF9" w:rsidRDefault="009E10BB" w:rsidP="006859D4">
      <w:pPr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</w:pPr>
    </w:p>
    <w:p w14:paraId="4DDECEFE" w14:textId="359F0276" w:rsidR="009D3227" w:rsidRPr="00EF2D22" w:rsidRDefault="00586601" w:rsidP="006859D4">
      <w:pPr>
        <w:rPr>
          <w:rFonts w:ascii="HelveticaNeueLT Std Lt" w:eastAsia="Times New Roman" w:hAnsi="HelveticaNeueLT Std Lt" w:cs="Times New Roman"/>
          <w:color w:val="FF0000"/>
          <w:sz w:val="24"/>
          <w:szCs w:val="28"/>
          <w:lang w:val="es-ES"/>
        </w:rPr>
      </w:pPr>
      <w:r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 xml:space="preserve">Nombre del estudiante: </w:t>
      </w:r>
      <w:r w:rsidR="00B336E0"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ab/>
      </w:r>
      <w:r w:rsidR="00B336E0"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ab/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begin"/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instrText xml:space="preserve"> MERGEFIELD "Alumno" </w:instrTex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separate"/>
      </w:r>
      <w:r w:rsidR="000308E4" w:rsidRPr="004A7254">
        <w:rPr>
          <w:rFonts w:ascii="HelveticaNeueLT Std" w:hAnsi="HelveticaNeueLT Std" w:cs="Arial"/>
          <w:bCs/>
          <w:noProof/>
          <w:spacing w:val="-4"/>
          <w:sz w:val="24"/>
          <w:szCs w:val="24"/>
        </w:rPr>
        <w:t>Ocelo Estrada Julio Cesar</w:t>
      </w:r>
      <w:r w:rsidR="00A27AC5" w:rsidRPr="00A446D2">
        <w:rPr>
          <w:rFonts w:ascii="HelveticaNeueLT Std" w:hAnsi="HelveticaNeueLT Std" w:cs="Arial"/>
          <w:bCs/>
          <w:spacing w:val="-4"/>
          <w:sz w:val="24"/>
          <w:szCs w:val="24"/>
        </w:rPr>
        <w:fldChar w:fldCharType="end"/>
      </w:r>
    </w:p>
    <w:p w14:paraId="77B7CE6C" w14:textId="77777777" w:rsidR="00586601" w:rsidRPr="004C6EF9" w:rsidRDefault="00586601" w:rsidP="006859D4">
      <w:pPr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</w:pPr>
      <w:r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 xml:space="preserve">Actividad Complementaria: </w:t>
      </w:r>
      <w:r w:rsidR="00B336E0"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ab/>
      </w:r>
      <w:r w:rsidR="00EC1C0B"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>Actividades relacionadas con las ciencias</w:t>
      </w:r>
    </w:p>
    <w:p w14:paraId="6176F181" w14:textId="28D41F85" w:rsidR="00586601" w:rsidRPr="004C6EF9" w:rsidRDefault="00586601" w:rsidP="006859D4">
      <w:pPr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</w:pPr>
      <w:r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>Periodo de Realización:</w:t>
      </w:r>
      <w:r w:rsidR="00EF2D22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ab/>
      </w:r>
      <w:r w:rsidR="00EF2D22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ab/>
      </w:r>
      <w:proofErr w:type="gramStart"/>
      <w:r w:rsidR="00EF2D22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>Septiembre</w:t>
      </w:r>
      <w:proofErr w:type="gramEnd"/>
      <w:r w:rsidR="00EF2D22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 xml:space="preserve"> 2021</w:t>
      </w:r>
      <w:r w:rsidR="005E4BC9"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 xml:space="preserve">-Febrero </w:t>
      </w:r>
      <w:r w:rsidR="00EF2D22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>2022</w:t>
      </w:r>
      <w:r w:rsidRPr="004C6EF9"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9"/>
        <w:gridCol w:w="3378"/>
        <w:gridCol w:w="1328"/>
        <w:gridCol w:w="1259"/>
        <w:gridCol w:w="1088"/>
        <w:gridCol w:w="1106"/>
        <w:gridCol w:w="1150"/>
      </w:tblGrid>
      <w:tr w:rsidR="004C6EF9" w:rsidRPr="004C6EF9" w14:paraId="1BDC5730" w14:textId="77777777" w:rsidTr="008708BB"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1BCDD6" w14:textId="77777777" w:rsidR="008708BB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3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4B45AC4" w14:textId="77777777" w:rsidR="008708BB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5948" w:type="dxa"/>
            <w:gridSpan w:val="5"/>
            <w:tcBorders>
              <w:left w:val="single" w:sz="4" w:space="0" w:color="auto"/>
            </w:tcBorders>
            <w:vAlign w:val="center"/>
          </w:tcPr>
          <w:p w14:paraId="760AEABD" w14:textId="77777777" w:rsidR="008708BB" w:rsidRPr="004C6EF9" w:rsidRDefault="008708BB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Nivel de desempeño del criterio (4)</w:t>
            </w:r>
          </w:p>
        </w:tc>
      </w:tr>
      <w:tr w:rsidR="004C6EF9" w:rsidRPr="004C6EF9" w14:paraId="39374ECE" w14:textId="77777777" w:rsidTr="008708BB"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14:paraId="6F099018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No.</w:t>
            </w:r>
          </w:p>
        </w:tc>
        <w:tc>
          <w:tcPr>
            <w:tcW w:w="3686" w:type="dxa"/>
            <w:tcBorders>
              <w:top w:val="single" w:sz="4" w:space="0" w:color="auto"/>
            </w:tcBorders>
            <w:vAlign w:val="center"/>
          </w:tcPr>
          <w:p w14:paraId="5CE9E9BE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Criterios a evaluar</w:t>
            </w:r>
          </w:p>
        </w:tc>
        <w:tc>
          <w:tcPr>
            <w:tcW w:w="1276" w:type="dxa"/>
            <w:vAlign w:val="center"/>
          </w:tcPr>
          <w:p w14:paraId="14B91623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insuficiente</w:t>
            </w:r>
          </w:p>
        </w:tc>
        <w:tc>
          <w:tcPr>
            <w:tcW w:w="1275" w:type="dxa"/>
            <w:vAlign w:val="center"/>
          </w:tcPr>
          <w:p w14:paraId="1B92F6B6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Suficiente</w:t>
            </w:r>
          </w:p>
        </w:tc>
        <w:tc>
          <w:tcPr>
            <w:tcW w:w="1134" w:type="dxa"/>
            <w:vAlign w:val="center"/>
          </w:tcPr>
          <w:p w14:paraId="700F6E38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Bueno</w:t>
            </w:r>
          </w:p>
        </w:tc>
        <w:tc>
          <w:tcPr>
            <w:tcW w:w="1134" w:type="dxa"/>
            <w:vAlign w:val="center"/>
          </w:tcPr>
          <w:p w14:paraId="1B044CD6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Notable</w:t>
            </w:r>
          </w:p>
        </w:tc>
        <w:tc>
          <w:tcPr>
            <w:tcW w:w="1129" w:type="dxa"/>
            <w:vAlign w:val="center"/>
          </w:tcPr>
          <w:p w14:paraId="0F047633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0"/>
                <w:lang w:val="es-ES"/>
              </w:rPr>
              <w:t>Excelente</w:t>
            </w:r>
          </w:p>
        </w:tc>
      </w:tr>
      <w:tr w:rsidR="004C6EF9" w:rsidRPr="004C6EF9" w14:paraId="5313FBE5" w14:textId="77777777" w:rsidTr="008708BB">
        <w:tc>
          <w:tcPr>
            <w:tcW w:w="562" w:type="dxa"/>
            <w:vAlign w:val="center"/>
          </w:tcPr>
          <w:p w14:paraId="19D70B3B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1</w:t>
            </w:r>
          </w:p>
        </w:tc>
        <w:tc>
          <w:tcPr>
            <w:tcW w:w="3686" w:type="dxa"/>
          </w:tcPr>
          <w:p w14:paraId="69D69A77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Cumplimiento y forma con las actividades encomendadas alcanzando los objetivos.</w:t>
            </w:r>
          </w:p>
        </w:tc>
        <w:tc>
          <w:tcPr>
            <w:tcW w:w="1276" w:type="dxa"/>
          </w:tcPr>
          <w:p w14:paraId="68F0C4BC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77B843A6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730831F6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1C71918C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4BE95FFB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7E01CCE7" w14:textId="77777777" w:rsidTr="008708BB">
        <w:tc>
          <w:tcPr>
            <w:tcW w:w="562" w:type="dxa"/>
            <w:vAlign w:val="center"/>
          </w:tcPr>
          <w:p w14:paraId="40B3669E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2</w:t>
            </w:r>
          </w:p>
        </w:tc>
        <w:tc>
          <w:tcPr>
            <w:tcW w:w="3686" w:type="dxa"/>
          </w:tcPr>
          <w:p w14:paraId="3D74A0DA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Trabaja en equipo y se adapta a las nuevas situaciones.</w:t>
            </w:r>
          </w:p>
        </w:tc>
        <w:tc>
          <w:tcPr>
            <w:tcW w:w="1276" w:type="dxa"/>
          </w:tcPr>
          <w:p w14:paraId="3E4BA2C9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76B0DFD1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7A875D38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61016C5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22464CEC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0E34A70C" w14:textId="77777777" w:rsidTr="008708BB">
        <w:tc>
          <w:tcPr>
            <w:tcW w:w="562" w:type="dxa"/>
            <w:vAlign w:val="center"/>
          </w:tcPr>
          <w:p w14:paraId="261EAB96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3</w:t>
            </w:r>
          </w:p>
        </w:tc>
        <w:tc>
          <w:tcPr>
            <w:tcW w:w="3686" w:type="dxa"/>
          </w:tcPr>
          <w:p w14:paraId="01A9621A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Muestra liderazgo en las actividades encomendadas.</w:t>
            </w:r>
          </w:p>
        </w:tc>
        <w:tc>
          <w:tcPr>
            <w:tcW w:w="1276" w:type="dxa"/>
          </w:tcPr>
          <w:p w14:paraId="5A25334B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602DB8C2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5515E116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368F770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2CE9537D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1F991FE4" w14:textId="77777777" w:rsidTr="008708BB">
        <w:tc>
          <w:tcPr>
            <w:tcW w:w="562" w:type="dxa"/>
            <w:vAlign w:val="center"/>
          </w:tcPr>
          <w:p w14:paraId="14F93986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4</w:t>
            </w:r>
          </w:p>
        </w:tc>
        <w:tc>
          <w:tcPr>
            <w:tcW w:w="3686" w:type="dxa"/>
          </w:tcPr>
          <w:p w14:paraId="38208C11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Organiza su tiempo y trabaja de manera proactiva.</w:t>
            </w:r>
          </w:p>
        </w:tc>
        <w:tc>
          <w:tcPr>
            <w:tcW w:w="1276" w:type="dxa"/>
          </w:tcPr>
          <w:p w14:paraId="53AA3F77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4551A986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68E145BB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53CFEC9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3007356B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23E0D991" w14:textId="77777777" w:rsidTr="008708BB">
        <w:tc>
          <w:tcPr>
            <w:tcW w:w="562" w:type="dxa"/>
            <w:vAlign w:val="center"/>
          </w:tcPr>
          <w:p w14:paraId="50693562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5</w:t>
            </w:r>
          </w:p>
        </w:tc>
        <w:tc>
          <w:tcPr>
            <w:tcW w:w="3686" w:type="dxa"/>
          </w:tcPr>
          <w:p w14:paraId="6F31DC59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Interpreta la realidad y se sensibiliza aportando soluciones a la problemática con la actividad complementaria.</w:t>
            </w:r>
          </w:p>
        </w:tc>
        <w:tc>
          <w:tcPr>
            <w:tcW w:w="1276" w:type="dxa"/>
          </w:tcPr>
          <w:p w14:paraId="66DF23D0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196DC88B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3B33824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2D7D8709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43B22276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60B5DD1F" w14:textId="77777777" w:rsidTr="008708BB">
        <w:tc>
          <w:tcPr>
            <w:tcW w:w="562" w:type="dxa"/>
            <w:vAlign w:val="center"/>
          </w:tcPr>
          <w:p w14:paraId="04075B35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6</w:t>
            </w:r>
          </w:p>
        </w:tc>
        <w:tc>
          <w:tcPr>
            <w:tcW w:w="3686" w:type="dxa"/>
          </w:tcPr>
          <w:p w14:paraId="2942B754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Realiza sugerencias innovadoras para beneficio o mejora del programa en el que participa</w:t>
            </w:r>
          </w:p>
        </w:tc>
        <w:tc>
          <w:tcPr>
            <w:tcW w:w="1276" w:type="dxa"/>
          </w:tcPr>
          <w:p w14:paraId="7F7FD865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669D9473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654E00F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412488F3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31A6A287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1E95F279" w14:textId="77777777" w:rsidTr="008708BB">
        <w:tc>
          <w:tcPr>
            <w:tcW w:w="562" w:type="dxa"/>
            <w:vAlign w:val="center"/>
          </w:tcPr>
          <w:p w14:paraId="3BF0E46D" w14:textId="77777777" w:rsidR="00586601" w:rsidRPr="004C6EF9" w:rsidRDefault="00586601" w:rsidP="008708BB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7</w:t>
            </w:r>
          </w:p>
        </w:tc>
        <w:tc>
          <w:tcPr>
            <w:tcW w:w="3686" w:type="dxa"/>
          </w:tcPr>
          <w:p w14:paraId="2377EE3C" w14:textId="77777777" w:rsidR="00586601" w:rsidRPr="004C6EF9" w:rsidRDefault="008708BB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Tiene iniciativa para ayudar en las actividades encomendadas y7 muestra espíritu de servicio.</w:t>
            </w:r>
          </w:p>
        </w:tc>
        <w:tc>
          <w:tcPr>
            <w:tcW w:w="1276" w:type="dxa"/>
          </w:tcPr>
          <w:p w14:paraId="4AFB35F5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275" w:type="dxa"/>
          </w:tcPr>
          <w:p w14:paraId="2251E0C1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A282368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  <w:tc>
          <w:tcPr>
            <w:tcW w:w="1134" w:type="dxa"/>
          </w:tcPr>
          <w:p w14:paraId="30E317B6" w14:textId="77777777" w:rsidR="00586601" w:rsidRPr="004C6EF9" w:rsidRDefault="00B336E0" w:rsidP="00B336E0">
            <w:pPr>
              <w:jc w:val="center"/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  <w:t>X</w:t>
            </w:r>
          </w:p>
        </w:tc>
        <w:tc>
          <w:tcPr>
            <w:tcW w:w="1129" w:type="dxa"/>
          </w:tcPr>
          <w:p w14:paraId="13116D2C" w14:textId="77777777" w:rsidR="00586601" w:rsidRPr="004C6EF9" w:rsidRDefault="00586601" w:rsidP="006859D4">
            <w:pPr>
              <w:rPr>
                <w:rFonts w:ascii="HelveticaNeueLT Std Lt" w:eastAsia="Times New Roman" w:hAnsi="HelveticaNeueLT Std Lt" w:cs="Times New Roman"/>
                <w:color w:val="000000" w:themeColor="text1"/>
                <w:sz w:val="20"/>
                <w:szCs w:val="20"/>
                <w:lang w:val="es-ES"/>
              </w:rPr>
            </w:pPr>
          </w:p>
        </w:tc>
      </w:tr>
      <w:tr w:rsidR="004C6EF9" w:rsidRPr="004C6EF9" w14:paraId="25F4DED5" w14:textId="77777777" w:rsidTr="008708BB">
        <w:tc>
          <w:tcPr>
            <w:tcW w:w="10196" w:type="dxa"/>
            <w:gridSpan w:val="7"/>
          </w:tcPr>
          <w:p w14:paraId="7983DC5A" w14:textId="77777777" w:rsidR="008708BB" w:rsidRPr="004C6EF9" w:rsidRDefault="008708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4"/>
                <w:szCs w:val="28"/>
                <w:u w:val="single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4"/>
                <w:szCs w:val="28"/>
                <w:lang w:val="es-ES"/>
              </w:rPr>
              <w:t>Observaciones:</w:t>
            </w:r>
          </w:p>
          <w:p w14:paraId="52A96513" w14:textId="77777777" w:rsidR="009E10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4"/>
                <w:szCs w:val="28"/>
                <w:u w:val="single"/>
                <w:lang w:val="es-ES"/>
              </w:rPr>
            </w:pPr>
          </w:p>
          <w:p w14:paraId="479777D2" w14:textId="77777777" w:rsidR="009E10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4"/>
                <w:szCs w:val="28"/>
                <w:u w:val="single"/>
                <w:lang w:val="es-ES"/>
              </w:rPr>
            </w:pPr>
          </w:p>
          <w:p w14:paraId="18DC9F0A" w14:textId="77777777" w:rsidR="009E10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 xml:space="preserve">Valor numérico de la actividad complementaria: </w:t>
            </w:r>
            <w:r w:rsidR="00B336E0"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 xml:space="preserve">                                                                  </w:t>
            </w:r>
            <w:r w:rsidR="005E4BC9"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>3</w:t>
            </w:r>
            <w:r w:rsidR="00E248F5"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 xml:space="preserve"> </w:t>
            </w:r>
          </w:p>
          <w:p w14:paraId="62CDFDC0" w14:textId="77777777" w:rsidR="009E10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u w:val="single"/>
                <w:lang w:val="es-ES"/>
              </w:rPr>
            </w:pPr>
          </w:p>
          <w:p w14:paraId="138C94A8" w14:textId="77777777" w:rsidR="008708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</w:pPr>
            <w:r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>Nivel de desempeño alcanzando la actividad complementaria:</w:t>
            </w:r>
            <w:r w:rsidR="00B336E0" w:rsidRPr="004C6EF9"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lang w:val="es-ES"/>
              </w:rPr>
              <w:t xml:space="preserve">                                      Notable</w:t>
            </w:r>
          </w:p>
          <w:p w14:paraId="132FA5B5" w14:textId="77777777" w:rsidR="009E10BB" w:rsidRPr="004C6EF9" w:rsidRDefault="009E10BB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0"/>
                <w:szCs w:val="28"/>
                <w:u w:val="single"/>
                <w:lang w:val="es-ES"/>
              </w:rPr>
            </w:pPr>
          </w:p>
        </w:tc>
      </w:tr>
      <w:tr w:rsidR="004C6EF9" w:rsidRPr="004C6EF9" w14:paraId="528C0562" w14:textId="77777777" w:rsidTr="008708BB">
        <w:tc>
          <w:tcPr>
            <w:tcW w:w="10196" w:type="dxa"/>
            <w:gridSpan w:val="7"/>
          </w:tcPr>
          <w:p w14:paraId="3E154F32" w14:textId="77777777" w:rsidR="00B336E0" w:rsidRPr="004C6EF9" w:rsidRDefault="00B336E0" w:rsidP="006859D4">
            <w:pPr>
              <w:rPr>
                <w:rFonts w:ascii="HelveticaNeueLT Std Lt" w:eastAsia="Times New Roman" w:hAnsi="HelveticaNeueLT Std Lt" w:cs="Times New Roman"/>
                <w:b/>
                <w:color w:val="000000" w:themeColor="text1"/>
                <w:sz w:val="24"/>
                <w:szCs w:val="28"/>
                <w:lang w:val="es-ES"/>
              </w:rPr>
            </w:pPr>
          </w:p>
        </w:tc>
      </w:tr>
    </w:tbl>
    <w:p w14:paraId="60B760BC" w14:textId="77777777" w:rsidR="008708BB" w:rsidRPr="004C6EF9" w:rsidRDefault="008D716A" w:rsidP="009E10BB">
      <w:pPr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</w:pPr>
      <w:proofErr w:type="spellStart"/>
      <w:r w:rsidRPr="004C6EF9"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  <w:t>C.c.p</w:t>
      </w:r>
      <w:proofErr w:type="spellEnd"/>
      <w:r w:rsidRPr="004C6EF9"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  <w:t>. Alumno</w:t>
      </w:r>
    </w:p>
    <w:p w14:paraId="7606E7DB" w14:textId="77777777" w:rsidR="008D716A" w:rsidRDefault="008D716A" w:rsidP="009E10BB">
      <w:pPr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</w:pPr>
    </w:p>
    <w:p w14:paraId="26D226D2" w14:textId="77777777" w:rsidR="00880A31" w:rsidRPr="004C6EF9" w:rsidRDefault="00880A31" w:rsidP="009E10BB">
      <w:pPr>
        <w:rPr>
          <w:rFonts w:ascii="HelveticaNeueLT Std Lt" w:eastAsia="Times New Roman" w:hAnsi="HelveticaNeueLT Std Lt" w:cs="Times New Roman"/>
          <w:color w:val="000000" w:themeColor="text1"/>
          <w:sz w:val="24"/>
          <w:szCs w:val="28"/>
          <w:lang w:val="es-ES"/>
        </w:rPr>
      </w:pPr>
    </w:p>
    <w:p w14:paraId="7D490A25" w14:textId="77EC312A" w:rsidR="00880A31" w:rsidRPr="001418FD" w:rsidRDefault="00880A31" w:rsidP="005E4BC9">
      <w:pPr>
        <w:rPr>
          <w:rFonts w:ascii="HelveticaNeueLT Std Lt" w:eastAsia="Times New Roman" w:hAnsi="HelveticaNeueLT Std Lt" w:cs="Times New Roman"/>
          <w:color w:val="000000" w:themeColor="text1"/>
          <w:sz w:val="12"/>
          <w:szCs w:val="12"/>
        </w:rPr>
      </w:pPr>
    </w:p>
    <w:sectPr w:rsidR="00880A31" w:rsidRPr="001418FD" w:rsidSect="0004277D">
      <w:headerReference w:type="default" r:id="rId8"/>
      <w:footerReference w:type="default" r:id="rId9"/>
      <w:pgSz w:w="11907" w:h="16839" w:code="9"/>
      <w:pgMar w:top="1418" w:right="1183" w:bottom="1418" w:left="851" w:header="568" w:footer="132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509829" w14:textId="77777777" w:rsidR="00065A14" w:rsidRDefault="00065A14" w:rsidP="00271311">
      <w:pPr>
        <w:spacing w:after="0" w:line="240" w:lineRule="auto"/>
      </w:pPr>
      <w:r>
        <w:separator/>
      </w:r>
    </w:p>
  </w:endnote>
  <w:endnote w:type="continuationSeparator" w:id="0">
    <w:p w14:paraId="40796506" w14:textId="77777777" w:rsidR="00065A14" w:rsidRDefault="00065A14" w:rsidP="002713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tham Book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Ex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Extended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Lt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">
    <w:altName w:val="Times New Roman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HelveticaNeueLT Std Blk">
    <w:altName w:val="Arial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18A3DC" w14:textId="77777777" w:rsidR="00065A14" w:rsidRDefault="00065A14" w:rsidP="0004277D">
    <w:pPr>
      <w:pStyle w:val="Piedepgina"/>
      <w:tabs>
        <w:tab w:val="left" w:pos="5355"/>
        <w:tab w:val="right" w:pos="9746"/>
      </w:tabs>
      <w:ind w:right="-1085"/>
      <w:rPr>
        <w:rFonts w:ascii="HelveticaNeueLT Std Extended" w:hAnsi="HelveticaNeueLT Std Extended"/>
        <w:b/>
        <w:color w:val="BFBFBF" w:themeColor="background1" w:themeShade="BF"/>
        <w:sz w:val="18"/>
        <w:szCs w:val="18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1DE68C25" wp14:editId="309B2183">
          <wp:simplePos x="0" y="0"/>
          <wp:positionH relativeFrom="margin">
            <wp:posOffset>-540385</wp:posOffset>
          </wp:positionH>
          <wp:positionV relativeFrom="paragraph">
            <wp:posOffset>-673543</wp:posOffset>
          </wp:positionV>
          <wp:extent cx="7751135" cy="1329070"/>
          <wp:effectExtent l="0" t="0" r="2540" b="4445"/>
          <wp:wrapNone/>
          <wp:docPr id="264" name="Imagen 26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1135" cy="1329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27481">
      <w:rPr>
        <w:rFonts w:ascii="Gotham Book" w:hAnsi="Gotham Book"/>
        <w:b/>
        <w:noProof/>
        <w:color w:val="BFBFBF" w:themeColor="background1" w:themeShade="BF"/>
        <w:sz w:val="18"/>
        <w:szCs w:val="18"/>
        <w:lang w:eastAsia="es-MX"/>
      </w:rPr>
      <mc:AlternateContent>
        <mc:Choice Requires="wps">
          <w:drawing>
            <wp:anchor distT="45720" distB="45720" distL="114300" distR="114300" simplePos="0" relativeHeight="251663360" behindDoc="0" locked="0" layoutInCell="1" allowOverlap="1" wp14:anchorId="4A616FA9" wp14:editId="170594C4">
              <wp:simplePos x="0" y="0"/>
              <wp:positionH relativeFrom="page">
                <wp:posOffset>2341245</wp:posOffset>
              </wp:positionH>
              <wp:positionV relativeFrom="paragraph">
                <wp:posOffset>-571500</wp:posOffset>
              </wp:positionV>
              <wp:extent cx="4981575" cy="645795"/>
              <wp:effectExtent l="0" t="0" r="0" b="1905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1575" cy="64579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E997455" w14:textId="77777777" w:rsidR="00065A14" w:rsidRDefault="00065A14" w:rsidP="009B2D0C">
                          <w:pPr>
                            <w:spacing w:after="0" w:line="240" w:lineRule="auto"/>
                            <w:jc w:val="right"/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Secretaría de Educación</w:t>
                          </w:r>
                        </w:p>
                        <w:p w14:paraId="0010A6CB" w14:textId="77777777" w:rsidR="00065A14" w:rsidRDefault="00065A14" w:rsidP="009B2D0C">
                          <w:pPr>
                            <w:spacing w:after="0" w:line="240" w:lineRule="auto"/>
                            <w:jc w:val="right"/>
                            <w:rPr>
                              <w:rFonts w:ascii="HelveticaNeueLT Std Extended" w:hAnsi="HelveticaNeueLT Std Extended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</w:pPr>
                          <w:r w:rsidRPr="00735512"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Subsecret</w:t>
                          </w:r>
                          <w:r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aría de Educación Superior</w:t>
                          </w:r>
                          <w:r w:rsidRPr="00735512"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y </w:t>
                          </w:r>
                          <w:r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>Normal</w:t>
                          </w:r>
                          <w:r w:rsidRPr="00735512">
                            <w:rPr>
                              <w:rFonts w:ascii="HelveticaNeueLT Std Extended" w:hAnsi="HelveticaNeueLT Std Extended"/>
                              <w:b/>
                              <w:color w:val="7F7F7F" w:themeColor="text1" w:themeTint="80"/>
                              <w:sz w:val="18"/>
                              <w:szCs w:val="18"/>
                            </w:rPr>
                            <w:t xml:space="preserve">                                                                                           </w:t>
                          </w:r>
                          <w:r w:rsidRPr="00735512">
                            <w:rPr>
                              <w:rFonts w:ascii="HelveticaNeueLT Std Extended" w:hAnsi="HelveticaNeueLT Std Extended"/>
                              <w:b/>
                              <w:color w:val="A6A6A6" w:themeColor="background1" w:themeShade="A6"/>
                              <w:sz w:val="18"/>
                              <w:szCs w:val="18"/>
                            </w:rPr>
                            <w:t>Dirección General de Educación Superior</w:t>
                          </w:r>
                        </w:p>
                        <w:p w14:paraId="19DB58EB" w14:textId="77777777" w:rsidR="00065A14" w:rsidRPr="009B2D0C" w:rsidRDefault="00065A14" w:rsidP="009B2D0C">
                          <w:pPr>
                            <w:spacing w:after="0" w:line="240" w:lineRule="auto"/>
                            <w:jc w:val="right"/>
                          </w:pPr>
                          <w:r>
                            <w:rPr>
                              <w:rFonts w:ascii="HelveticaNeueLT Std Extended" w:hAnsi="HelveticaNeueLT Std Extended"/>
                              <w:color w:val="A6A6A6" w:themeColor="background1" w:themeShade="A6"/>
                              <w:sz w:val="18"/>
                              <w:szCs w:val="18"/>
                            </w:rPr>
                            <w:t>Tecnológico de Estudios Superiores de Huixquilucan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616FA9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84.35pt;margin-top:-45pt;width:392.25pt;height:50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" filled="f" stroked="f">
              <v:textbox>
                <w:txbxContent>
                  <w:p w14:paraId="1E997455" w14:textId="77777777" w:rsidR="00065A14" w:rsidRDefault="00065A14" w:rsidP="009B2D0C">
                    <w:pPr>
                      <w:spacing w:after="0" w:line="240" w:lineRule="auto"/>
                      <w:jc w:val="right"/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</w:pPr>
                    <w:r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>Secretaría de Educación</w:t>
                    </w:r>
                  </w:p>
                  <w:p w14:paraId="0010A6CB" w14:textId="77777777" w:rsidR="00065A14" w:rsidRDefault="00065A14" w:rsidP="009B2D0C">
                    <w:pPr>
                      <w:spacing w:after="0" w:line="240" w:lineRule="auto"/>
                      <w:jc w:val="right"/>
                      <w:rPr>
                        <w:rFonts w:ascii="HelveticaNeueLT Std Extended" w:hAnsi="HelveticaNeueLT Std Extended"/>
                        <w:b/>
                        <w:color w:val="A6A6A6" w:themeColor="background1" w:themeShade="A6"/>
                        <w:sz w:val="18"/>
                        <w:szCs w:val="18"/>
                      </w:rPr>
                    </w:pPr>
                    <w:r w:rsidRPr="00735512"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>Subsecret</w:t>
                    </w:r>
                    <w:r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>aría de Educación Superior</w:t>
                    </w:r>
                    <w:r w:rsidRPr="00735512"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y </w:t>
                    </w:r>
                    <w:r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>Normal</w:t>
                    </w:r>
                    <w:r w:rsidRPr="00735512">
                      <w:rPr>
                        <w:rFonts w:ascii="HelveticaNeueLT Std Extended" w:hAnsi="HelveticaNeueLT Std Extended"/>
                        <w:b/>
                        <w:color w:val="7F7F7F" w:themeColor="text1" w:themeTint="80"/>
                        <w:sz w:val="18"/>
                        <w:szCs w:val="18"/>
                      </w:rPr>
                      <w:t xml:space="preserve">                                                                                           </w:t>
                    </w:r>
                    <w:r w:rsidRPr="00735512">
                      <w:rPr>
                        <w:rFonts w:ascii="HelveticaNeueLT Std Extended" w:hAnsi="HelveticaNeueLT Std Extended"/>
                        <w:b/>
                        <w:color w:val="A6A6A6" w:themeColor="background1" w:themeShade="A6"/>
                        <w:sz w:val="18"/>
                        <w:szCs w:val="18"/>
                      </w:rPr>
                      <w:t>Dirección General de Educación Superior</w:t>
                    </w:r>
                  </w:p>
                  <w:p w14:paraId="19DB58EB" w14:textId="77777777" w:rsidR="00065A14" w:rsidRPr="009B2D0C" w:rsidRDefault="00065A14" w:rsidP="009B2D0C">
                    <w:pPr>
                      <w:spacing w:after="0" w:line="240" w:lineRule="auto"/>
                      <w:jc w:val="right"/>
                    </w:pPr>
                    <w:r>
                      <w:rPr>
                        <w:rFonts w:ascii="HelveticaNeueLT Std Extended" w:hAnsi="HelveticaNeueLT Std Extended"/>
                        <w:color w:val="A6A6A6" w:themeColor="background1" w:themeShade="A6"/>
                        <w:sz w:val="18"/>
                        <w:szCs w:val="18"/>
                      </w:rPr>
                      <w:t>Tecnológico de Estudios Superiores de Huixquilucan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28EC08" wp14:editId="58F3DE06">
              <wp:simplePos x="0" y="0"/>
              <wp:positionH relativeFrom="column">
                <wp:posOffset>-737870</wp:posOffset>
              </wp:positionH>
              <wp:positionV relativeFrom="paragraph">
                <wp:posOffset>-571500</wp:posOffset>
              </wp:positionV>
              <wp:extent cx="264795" cy="1788795"/>
              <wp:effectExtent l="0" t="0" r="1905" b="1905"/>
              <wp:wrapNone/>
              <wp:docPr id="4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" cy="17887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BD58EB" w14:textId="77777777" w:rsidR="00065A14" w:rsidRDefault="00065A14"/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C28EC08" id="Text Box 1" o:spid="_x0000_s1027" type="#_x0000_t202" style="position:absolute;left:0;text-align:left;margin-left:-58.1pt;margin-top:-45pt;width:20.85pt;height:140.85pt;z-index:251660288;visibility:visible;mso-wrap-style:non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" stroked="f">
              <v:textbox>
                <w:txbxContent>
                  <w:p w14:paraId="00BD58EB" w14:textId="77777777" w:rsidR="00065A14" w:rsidRDefault="00065A14"/>
                </w:txbxContent>
              </v:textbox>
            </v:shape>
          </w:pict>
        </mc:Fallback>
      </mc:AlternateContent>
    </w:r>
  </w:p>
  <w:p w14:paraId="435327EE" w14:textId="77777777" w:rsidR="00065A14" w:rsidRDefault="00065A14" w:rsidP="0004277D">
    <w:pPr>
      <w:pStyle w:val="Sinespaciado"/>
      <w:rPr>
        <w:sz w:val="18"/>
        <w:szCs w:val="18"/>
      </w:rPr>
    </w:pPr>
    <w:r>
      <w:t xml:space="preserve">                                       </w:t>
    </w:r>
    <w:r w:rsidRPr="0004277D">
      <w:rPr>
        <w:color w:val="FFFFFF" w:themeColor="background1"/>
        <w:sz w:val="18"/>
        <w:szCs w:val="18"/>
      </w:rPr>
      <w:t xml:space="preserve"> Barrio El Rio S/N La Magdalena Chichicaspa, C.P. 52773, </w:t>
    </w:r>
    <w:proofErr w:type="gramStart"/>
    <w:r w:rsidRPr="0004277D">
      <w:rPr>
        <w:color w:val="FFFFFF" w:themeColor="background1"/>
        <w:sz w:val="18"/>
        <w:szCs w:val="18"/>
      </w:rPr>
      <w:t>Huixquilucan ,</w:t>
    </w:r>
    <w:proofErr w:type="gramEnd"/>
    <w:r w:rsidRPr="0004277D">
      <w:rPr>
        <w:color w:val="FFFFFF" w:themeColor="background1"/>
        <w:sz w:val="18"/>
        <w:szCs w:val="18"/>
      </w:rPr>
      <w:t xml:space="preserve"> Estado de México</w:t>
    </w:r>
    <w:r w:rsidRPr="0004277D">
      <w:rPr>
        <w:sz w:val="18"/>
        <w:szCs w:val="18"/>
      </w:rPr>
      <w:tab/>
    </w:r>
  </w:p>
  <w:p w14:paraId="682FBCB6" w14:textId="77777777" w:rsidR="00065A14" w:rsidRDefault="00065A14" w:rsidP="0004277D">
    <w:pPr>
      <w:pStyle w:val="Sinespaciado"/>
      <w:rPr>
        <w:color w:val="FFFFFF" w:themeColor="background1"/>
        <w:sz w:val="18"/>
        <w:szCs w:val="18"/>
      </w:rPr>
    </w:pPr>
    <w:r>
      <w:rPr>
        <w:sz w:val="18"/>
        <w:szCs w:val="18"/>
      </w:rPr>
      <w:t xml:space="preserve">              </w:t>
    </w:r>
    <w:r>
      <w:rPr>
        <w:sz w:val="18"/>
        <w:szCs w:val="18"/>
      </w:rPr>
      <w:tab/>
    </w:r>
    <w:r>
      <w:rPr>
        <w:sz w:val="18"/>
        <w:szCs w:val="18"/>
      </w:rPr>
      <w:tab/>
      <w:t xml:space="preserve">             </w:t>
    </w:r>
    <w:r>
      <w:rPr>
        <w:color w:val="FFFFFF" w:themeColor="background1"/>
        <w:sz w:val="18"/>
        <w:szCs w:val="18"/>
      </w:rPr>
      <w:t>Tels.:01(55) 82 88 11 30, 82 88 19  07 y  82 88 19 08</w:t>
    </w:r>
  </w:p>
  <w:p w14:paraId="0A677780" w14:textId="77777777" w:rsidR="00065A14" w:rsidRPr="0004277D" w:rsidRDefault="00065A14" w:rsidP="0004277D">
    <w:pPr>
      <w:pStyle w:val="Sinespaciado"/>
      <w:rPr>
        <w:color w:val="FFFFFF" w:themeColor="background1"/>
        <w:sz w:val="18"/>
        <w:szCs w:val="18"/>
      </w:rPr>
    </w:pPr>
    <w:r>
      <w:rPr>
        <w:color w:val="FFFFFF" w:themeColor="background1"/>
        <w:sz w:val="18"/>
        <w:szCs w:val="18"/>
      </w:rPr>
      <w:tab/>
    </w:r>
    <w:r>
      <w:rPr>
        <w:color w:val="FFFFFF" w:themeColor="background1"/>
        <w:sz w:val="18"/>
        <w:szCs w:val="18"/>
      </w:rPr>
      <w:tab/>
      <w:t xml:space="preserve">             http:teshhuixquilucan.edomex.gob.mx</w:t>
    </w:r>
  </w:p>
  <w:p w14:paraId="3E6013C3" w14:textId="77777777" w:rsidR="00065A14" w:rsidRPr="009D6C49" w:rsidRDefault="00065A14" w:rsidP="00227481">
    <w:pPr>
      <w:pStyle w:val="Piedepgina"/>
      <w:tabs>
        <w:tab w:val="left" w:pos="5355"/>
        <w:tab w:val="right" w:pos="9746"/>
      </w:tabs>
      <w:ind w:right="-1085"/>
      <w:jc w:val="left"/>
      <w:rPr>
        <w:rFonts w:ascii="Gotham Book" w:hAnsi="Gotham Book"/>
        <w:color w:val="BFBFBF" w:themeColor="background1" w:themeShade="B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1725EC" w14:textId="77777777" w:rsidR="00065A14" w:rsidRDefault="00065A14" w:rsidP="00271311">
      <w:pPr>
        <w:spacing w:after="0" w:line="240" w:lineRule="auto"/>
      </w:pPr>
      <w:r>
        <w:separator/>
      </w:r>
    </w:p>
  </w:footnote>
  <w:footnote w:type="continuationSeparator" w:id="0">
    <w:p w14:paraId="138099C4" w14:textId="77777777" w:rsidR="00065A14" w:rsidRDefault="00065A14" w:rsidP="002713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3606" w:type="dxa"/>
      <w:tblInd w:w="-85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11"/>
      <w:gridCol w:w="4478"/>
      <w:gridCol w:w="3285"/>
      <w:gridCol w:w="1532"/>
    </w:tblGrid>
    <w:tr w:rsidR="00065A14" w14:paraId="6CC16648" w14:textId="77777777" w:rsidTr="002358C1">
      <w:tc>
        <w:tcPr>
          <w:tcW w:w="4311" w:type="dxa"/>
        </w:tcPr>
        <w:p w14:paraId="10993F15" w14:textId="77777777" w:rsidR="00065A14" w:rsidRDefault="00065A14">
          <w:r>
            <w:rPr>
              <w:noProof/>
              <w:lang w:eastAsia="es-MX"/>
            </w:rPr>
            <w:drawing>
              <wp:anchor distT="0" distB="0" distL="114300" distR="114300" simplePos="0" relativeHeight="251666432" behindDoc="1" locked="0" layoutInCell="1" allowOverlap="1" wp14:anchorId="2914938B" wp14:editId="156D126A">
                <wp:simplePos x="0" y="0"/>
                <wp:positionH relativeFrom="column">
                  <wp:posOffset>474041</wp:posOffset>
                </wp:positionH>
                <wp:positionV relativeFrom="paragraph">
                  <wp:posOffset>71120</wp:posOffset>
                </wp:positionV>
                <wp:extent cx="1752600" cy="488315"/>
                <wp:effectExtent l="0" t="0" r="0" b="6985"/>
                <wp:wrapNone/>
                <wp:docPr id="263" name="Imagen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488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478" w:type="dxa"/>
          <w:tcBorders>
            <w:right w:val="single" w:sz="24" w:space="0" w:color="A6A6A6" w:themeColor="background1" w:themeShade="A6"/>
          </w:tcBorders>
          <w:vAlign w:val="center"/>
        </w:tcPr>
        <w:p w14:paraId="6215BE5A" w14:textId="77777777" w:rsidR="00065A14" w:rsidRPr="00561A37" w:rsidRDefault="00065A14" w:rsidP="009B2D0C">
          <w:pPr>
            <w:jc w:val="right"/>
            <w:rPr>
              <w:rFonts w:ascii="HelveticaNeueLT Std Blk" w:hAnsi="HelveticaNeueLT Std Blk"/>
              <w:color w:val="A6A6A6" w:themeColor="background1" w:themeShade="A6"/>
            </w:rPr>
          </w:pPr>
          <w:r w:rsidRPr="009B2D0C">
            <w:rPr>
              <w:rFonts w:ascii="HelveticaNeueLT Std Blk" w:hAnsi="HelveticaNeueLT Std Blk"/>
              <w:noProof/>
              <w:color w:val="A6A6A6" w:themeColor="background1" w:themeShade="A6"/>
              <w:lang w:eastAsia="es-MX"/>
            </w:rPr>
            <w:drawing>
              <wp:inline distT="0" distB="0" distL="0" distR="0" wp14:anchorId="14683AF6" wp14:editId="7DAAA9A8">
                <wp:extent cx="1192693" cy="518050"/>
                <wp:effectExtent l="0" t="0" r="7620" b="0"/>
                <wp:docPr id="261" name="Imagen 261" descr="C:\Users\Godinez\Documents\Logos\Logo TESH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odinez\Documents\Logos\Logo TESH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4671" cy="54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7" w:type="dxa"/>
          <w:gridSpan w:val="2"/>
          <w:tcBorders>
            <w:left w:val="single" w:sz="24" w:space="0" w:color="A6A6A6" w:themeColor="background1" w:themeShade="A6"/>
          </w:tcBorders>
        </w:tcPr>
        <w:p w14:paraId="77346599" w14:textId="77777777" w:rsidR="00065A14" w:rsidRDefault="00065A14" w:rsidP="00735512">
          <w:pPr>
            <w:jc w:val="left"/>
          </w:pPr>
        </w:p>
        <w:p w14:paraId="302A95CB" w14:textId="77777777" w:rsidR="00065A14" w:rsidRDefault="00065A14" w:rsidP="00735512">
          <w:pPr>
            <w:jc w:val="left"/>
          </w:pPr>
          <w:r>
            <w:rPr>
              <w:noProof/>
              <w:lang w:eastAsia="es-MX"/>
            </w:rPr>
            <w:drawing>
              <wp:inline distT="0" distB="0" distL="0" distR="0" wp14:anchorId="173B9E60" wp14:editId="65378497">
                <wp:extent cx="1413711" cy="342900"/>
                <wp:effectExtent l="0" t="0" r="0" b="0"/>
                <wp:docPr id="262" name="Imagen 2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3"/>
                        <a:srcRect l="29532" t="34701" r="30584" b="48099"/>
                        <a:stretch/>
                      </pic:blipFill>
                      <pic:spPr bwMode="auto">
                        <a:xfrm>
                          <a:off x="0" y="0"/>
                          <a:ext cx="1420421" cy="3445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</w:tr>
    <w:tr w:rsidR="00065A14" w14:paraId="2A48DF77" w14:textId="77777777" w:rsidTr="002358C1">
      <w:tblPrEx>
        <w:tblBorders>
          <w:insideV w:val="single" w:sz="4" w:space="0" w:color="000000" w:themeColor="text1"/>
        </w:tblBorders>
      </w:tblPrEx>
      <w:tc>
        <w:tcPr>
          <w:tcW w:w="4311" w:type="dxa"/>
          <w:tcBorders>
            <w:right w:val="nil"/>
          </w:tcBorders>
        </w:tcPr>
        <w:p w14:paraId="527DDAAE" w14:textId="77777777" w:rsidR="00065A14" w:rsidRDefault="00065A14" w:rsidP="003058E8">
          <w:pPr>
            <w:pStyle w:val="Encabezado"/>
            <w:tabs>
              <w:tab w:val="clear" w:pos="4252"/>
              <w:tab w:val="clear" w:pos="8504"/>
              <w:tab w:val="left" w:pos="2330"/>
              <w:tab w:val="left" w:pos="4520"/>
              <w:tab w:val="left" w:pos="5290"/>
            </w:tabs>
          </w:pPr>
        </w:p>
      </w:tc>
      <w:tc>
        <w:tcPr>
          <w:tcW w:w="7763" w:type="dxa"/>
          <w:gridSpan w:val="2"/>
          <w:tcBorders>
            <w:left w:val="nil"/>
            <w:right w:val="nil"/>
          </w:tcBorders>
        </w:tcPr>
        <w:p w14:paraId="413B2F3C" w14:textId="77777777" w:rsidR="00065A14" w:rsidRPr="00120240" w:rsidRDefault="00065A14" w:rsidP="0096664A">
          <w:pPr>
            <w:pStyle w:val="Encabezado"/>
            <w:tabs>
              <w:tab w:val="clear" w:pos="4252"/>
              <w:tab w:val="clear" w:pos="8504"/>
              <w:tab w:val="left" w:pos="2330"/>
            </w:tabs>
            <w:jc w:val="right"/>
            <w:rPr>
              <w:sz w:val="6"/>
              <w:szCs w:val="6"/>
            </w:rPr>
          </w:pPr>
        </w:p>
      </w:tc>
      <w:tc>
        <w:tcPr>
          <w:tcW w:w="1532" w:type="dxa"/>
          <w:tcBorders>
            <w:left w:val="nil"/>
          </w:tcBorders>
          <w:vAlign w:val="bottom"/>
        </w:tcPr>
        <w:p w14:paraId="168FEB77" w14:textId="77777777" w:rsidR="00065A14" w:rsidRPr="00120240" w:rsidRDefault="00065A14" w:rsidP="007C4BA0">
          <w:pPr>
            <w:pStyle w:val="Encabezado"/>
            <w:tabs>
              <w:tab w:val="clear" w:pos="4252"/>
              <w:tab w:val="clear" w:pos="8504"/>
              <w:tab w:val="left" w:pos="4520"/>
              <w:tab w:val="left" w:pos="5290"/>
            </w:tabs>
            <w:jc w:val="center"/>
            <w:rPr>
              <w:b/>
              <w:i/>
              <w:sz w:val="6"/>
              <w:szCs w:val="6"/>
            </w:rPr>
          </w:pPr>
        </w:p>
      </w:tc>
    </w:tr>
  </w:tbl>
  <w:p w14:paraId="48B1AAA7" w14:textId="404C433D" w:rsidR="00065A14" w:rsidRDefault="00065A14" w:rsidP="002373BB">
    <w:pPr>
      <w:pStyle w:val="Piedepgina"/>
      <w:tabs>
        <w:tab w:val="clear" w:pos="4252"/>
        <w:tab w:val="clear" w:pos="8504"/>
      </w:tabs>
      <w:jc w:val="center"/>
      <w:rPr>
        <w:rFonts w:ascii="HelveticaNeueLT Std" w:hAnsi="HelveticaNeueLT Std" w:cs="Arial"/>
        <w:sz w:val="16"/>
        <w:szCs w:val="16"/>
      </w:rPr>
    </w:pPr>
    <w:r>
      <w:t xml:space="preserve"> “2021. Año del Centésimo Aniversario Luctuoso de Emiliano Zapata Salazar. El Caudillo del Sur”.</w:t>
    </w:r>
  </w:p>
  <w:p w14:paraId="62EC9B03" w14:textId="77777777" w:rsidR="00065A14" w:rsidRPr="00F14238" w:rsidRDefault="00065A14" w:rsidP="002373BB">
    <w:pPr>
      <w:pStyle w:val="Piedepgina"/>
      <w:tabs>
        <w:tab w:val="clear" w:pos="4252"/>
        <w:tab w:val="clear" w:pos="8504"/>
      </w:tabs>
      <w:jc w:val="center"/>
      <w:rPr>
        <w:rFonts w:ascii="HelveticaNeueLT Std" w:hAnsi="HelveticaNeueLT Std"/>
        <w:sz w:val="12"/>
        <w:szCs w:val="12"/>
      </w:rPr>
    </w:pPr>
  </w:p>
  <w:p w14:paraId="2A03B3D5" w14:textId="77777777" w:rsidR="00065A14" w:rsidRPr="006508BF" w:rsidRDefault="00065A14" w:rsidP="002373BB">
    <w:pPr>
      <w:pStyle w:val="Piedepgina"/>
      <w:tabs>
        <w:tab w:val="clear" w:pos="4252"/>
        <w:tab w:val="clear" w:pos="8504"/>
      </w:tabs>
      <w:jc w:val="center"/>
      <w:rPr>
        <w:rFonts w:ascii="HelveticaNeueLT Std" w:hAnsi="HelveticaNeueLT Std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3434"/>
    <w:multiLevelType w:val="hybridMultilevel"/>
    <w:tmpl w:val="B69C2A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C5596"/>
    <w:multiLevelType w:val="hybridMultilevel"/>
    <w:tmpl w:val="8C12FCEC"/>
    <w:lvl w:ilvl="0" w:tplc="080A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14430CBA"/>
    <w:multiLevelType w:val="hybridMultilevel"/>
    <w:tmpl w:val="349A4C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322AC3"/>
    <w:multiLevelType w:val="hybridMultilevel"/>
    <w:tmpl w:val="5430211C"/>
    <w:lvl w:ilvl="0" w:tplc="0C0A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8F06DA3"/>
    <w:multiLevelType w:val="hybridMultilevel"/>
    <w:tmpl w:val="96F82A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94A0A"/>
    <w:multiLevelType w:val="hybridMultilevel"/>
    <w:tmpl w:val="534CFA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F243B"/>
    <w:multiLevelType w:val="hybridMultilevel"/>
    <w:tmpl w:val="968283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360B9"/>
    <w:multiLevelType w:val="hybridMultilevel"/>
    <w:tmpl w:val="2690D2A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A63D0E"/>
    <w:multiLevelType w:val="hybridMultilevel"/>
    <w:tmpl w:val="FBDE0802"/>
    <w:lvl w:ilvl="0" w:tplc="834A181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B683F"/>
    <w:multiLevelType w:val="hybridMultilevel"/>
    <w:tmpl w:val="FC004E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B9E136A"/>
    <w:multiLevelType w:val="hybridMultilevel"/>
    <w:tmpl w:val="151AE8C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99270C"/>
    <w:multiLevelType w:val="hybridMultilevel"/>
    <w:tmpl w:val="FC66A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FA1215"/>
    <w:multiLevelType w:val="hybridMultilevel"/>
    <w:tmpl w:val="DF72A81A"/>
    <w:lvl w:ilvl="0" w:tplc="080A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14A46C2"/>
    <w:multiLevelType w:val="hybridMultilevel"/>
    <w:tmpl w:val="84EA932A"/>
    <w:lvl w:ilvl="0" w:tplc="FE385CC0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796" w:hanging="360"/>
      </w:pPr>
    </w:lvl>
    <w:lvl w:ilvl="2" w:tplc="080A001B" w:tentative="1">
      <w:start w:val="1"/>
      <w:numFmt w:val="lowerRoman"/>
      <w:lvlText w:val="%3."/>
      <w:lvlJc w:val="right"/>
      <w:pPr>
        <w:ind w:left="1516" w:hanging="180"/>
      </w:pPr>
    </w:lvl>
    <w:lvl w:ilvl="3" w:tplc="080A000F" w:tentative="1">
      <w:start w:val="1"/>
      <w:numFmt w:val="decimal"/>
      <w:lvlText w:val="%4."/>
      <w:lvlJc w:val="left"/>
      <w:pPr>
        <w:ind w:left="2236" w:hanging="360"/>
      </w:pPr>
    </w:lvl>
    <w:lvl w:ilvl="4" w:tplc="080A0019" w:tentative="1">
      <w:start w:val="1"/>
      <w:numFmt w:val="lowerLetter"/>
      <w:lvlText w:val="%5."/>
      <w:lvlJc w:val="left"/>
      <w:pPr>
        <w:ind w:left="2956" w:hanging="360"/>
      </w:pPr>
    </w:lvl>
    <w:lvl w:ilvl="5" w:tplc="080A001B" w:tentative="1">
      <w:start w:val="1"/>
      <w:numFmt w:val="lowerRoman"/>
      <w:lvlText w:val="%6."/>
      <w:lvlJc w:val="right"/>
      <w:pPr>
        <w:ind w:left="3676" w:hanging="180"/>
      </w:pPr>
    </w:lvl>
    <w:lvl w:ilvl="6" w:tplc="080A000F" w:tentative="1">
      <w:start w:val="1"/>
      <w:numFmt w:val="decimal"/>
      <w:lvlText w:val="%7."/>
      <w:lvlJc w:val="left"/>
      <w:pPr>
        <w:ind w:left="4396" w:hanging="360"/>
      </w:pPr>
    </w:lvl>
    <w:lvl w:ilvl="7" w:tplc="080A0019" w:tentative="1">
      <w:start w:val="1"/>
      <w:numFmt w:val="lowerLetter"/>
      <w:lvlText w:val="%8."/>
      <w:lvlJc w:val="left"/>
      <w:pPr>
        <w:ind w:left="5116" w:hanging="360"/>
      </w:pPr>
    </w:lvl>
    <w:lvl w:ilvl="8" w:tplc="080A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4" w15:restartNumberingAfterBreak="0">
    <w:nsid w:val="58FA2EDB"/>
    <w:multiLevelType w:val="hybridMultilevel"/>
    <w:tmpl w:val="A8763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EA"/>
    <w:multiLevelType w:val="hybridMultilevel"/>
    <w:tmpl w:val="8630776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190179"/>
    <w:multiLevelType w:val="hybridMultilevel"/>
    <w:tmpl w:val="45F899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D41DBA"/>
    <w:multiLevelType w:val="hybridMultilevel"/>
    <w:tmpl w:val="816A345A"/>
    <w:lvl w:ilvl="0" w:tplc="B5A63D16">
      <w:start w:val="1"/>
      <w:numFmt w:val="decimal"/>
      <w:lvlText w:val="%1"/>
      <w:lvlJc w:val="left"/>
      <w:pPr>
        <w:ind w:left="1440" w:hanging="360"/>
      </w:pPr>
      <w:rPr>
        <w:rFonts w:ascii="Gotham Book" w:eastAsiaTheme="minorHAnsi" w:hAnsi="Gotham Book" w:cs="Arial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3BC0242"/>
    <w:multiLevelType w:val="hybridMultilevel"/>
    <w:tmpl w:val="C902F612"/>
    <w:lvl w:ilvl="0" w:tplc="B9E65C6A">
      <w:start w:val="1"/>
      <w:numFmt w:val="bullet"/>
      <w:lvlText w:val="-"/>
      <w:lvlJc w:val="left"/>
      <w:pPr>
        <w:ind w:left="1800" w:hanging="360"/>
      </w:pPr>
      <w:rPr>
        <w:rFonts w:ascii="Gotham Book" w:eastAsiaTheme="minorHAnsi" w:hAnsi="Gotham Book" w:cs="Arial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6585567"/>
    <w:multiLevelType w:val="hybridMultilevel"/>
    <w:tmpl w:val="3C16AA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901042"/>
    <w:multiLevelType w:val="multilevel"/>
    <w:tmpl w:val="C144F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9"/>
  </w:num>
  <w:num w:numId="6">
    <w:abstractNumId w:val="4"/>
  </w:num>
  <w:num w:numId="7">
    <w:abstractNumId w:val="19"/>
  </w:num>
  <w:num w:numId="8">
    <w:abstractNumId w:val="1"/>
  </w:num>
  <w:num w:numId="9">
    <w:abstractNumId w:val="16"/>
  </w:num>
  <w:num w:numId="10">
    <w:abstractNumId w:val="12"/>
  </w:num>
  <w:num w:numId="11">
    <w:abstractNumId w:val="20"/>
  </w:num>
  <w:num w:numId="12">
    <w:abstractNumId w:val="13"/>
  </w:num>
  <w:num w:numId="13">
    <w:abstractNumId w:val="3"/>
  </w:num>
  <w:num w:numId="14">
    <w:abstractNumId w:val="15"/>
  </w:num>
  <w:num w:numId="15">
    <w:abstractNumId w:val="17"/>
  </w:num>
  <w:num w:numId="16">
    <w:abstractNumId w:val="18"/>
  </w:num>
  <w:num w:numId="17">
    <w:abstractNumId w:val="0"/>
  </w:num>
  <w:num w:numId="18">
    <w:abstractNumId w:val="11"/>
  </w:num>
  <w:num w:numId="19">
    <w:abstractNumId w:val="2"/>
  </w:num>
  <w:num w:numId="20">
    <w:abstractNumId w:val="14"/>
  </w:num>
  <w:num w:numId="21">
    <w:abstractNumId w:val="5"/>
  </w:num>
  <w:numIdMacAtCleanup w:val="4"/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658009936"/>
  </wne:recipientData>
  <wne:recipientData>
    <wne:active wne:val="1"/>
    <wne:hash wne:val="-738049553"/>
  </wne:recipientData>
  <wne:recipientData>
    <wne:active wne:val="1"/>
    <wne:hash wne:val="-249522491"/>
  </wne:recipientData>
  <wne:recipientData>
    <wne:active wne:val="1"/>
    <wne:hash wne:val="-2132237757"/>
  </wne:recipientData>
  <wne:recipientData>
    <wne:active wne:val="1"/>
    <wne:hash wne:val="732075147"/>
  </wne:recipientData>
  <wne:recipientData>
    <wne:active wne:val="1"/>
    <wne:hash wne:val="498777860"/>
  </wne:recipientData>
  <wne:recipientData>
    <wne:active wne:val="1"/>
    <wne:hash wne:val="-314107628"/>
  </wne:recipientData>
  <wne:recipientData>
    <wne:active wne:val="1"/>
    <wne:hash wne:val="1689624415"/>
  </wne:recipientData>
  <wne:recipientData>
    <wne:active wne:val="1"/>
    <wne:hash wne:val="909523577"/>
  </wne:recipientData>
  <wne:recipientData>
    <wne:active wne:val="1"/>
    <wne:hash wne:val="692955851"/>
  </wne:recipientData>
  <wne:recipientData>
    <wne:active wne:val="1"/>
    <wne:hash wne:val="-701864963"/>
  </wne:recipientData>
  <wne:recipientData>
    <wne:active wne:val="1"/>
    <wne:hash wne:val="-1992404555"/>
  </wne:recipientData>
  <wne:recipientData>
    <wne:active wne:val="1"/>
    <wne:hash wne:val="1841530368"/>
  </wne:recipientData>
  <wne:recipientData>
    <wne:active wne:val="1"/>
    <wne:hash wne:val="1953887466"/>
  </wne:recipientData>
  <wne:recipientData>
    <wne:active wne:val="1"/>
    <wne:hash wne:val="-824721997"/>
  </wne:recipientData>
  <wne:recipientData>
    <wne:active wne:val="1"/>
    <wne:hash wne:val="1967695870"/>
  </wne:recipientData>
  <wne:recipientData>
    <wne:active wne:val="1"/>
    <wne:hash wne:val="-1234954768"/>
  </wne:recipientData>
  <wne:recipientData>
    <wne:active wne:val="1"/>
    <wne:hash wne:val="1721745389"/>
  </wne:recipientData>
  <wne:recipientData>
    <wne:active wne:val="1"/>
    <wne:hash wne:val="-1327903252"/>
  </wne:recipientData>
  <wne:recipientData>
    <wne:active wne:val="1"/>
    <wne:hash wne:val="1794370317"/>
  </wne:recipientData>
  <wne:recipientData>
    <wne:active wne:val="1"/>
    <wne:hash wne:val="-569573823"/>
  </wne:recipientData>
  <wne:recipientData>
    <wne:active wne:val="1"/>
    <wne:hash wne:val="1748500577"/>
  </wne:recipientData>
  <wne:recipientData>
    <wne:active wne:val="1"/>
    <wne:hash wne:val="-334990996"/>
  </wne:recipientData>
  <wne:recipientData>
    <wne:active wne:val="1"/>
    <wne:hash wne:val="-1772820504"/>
  </wne:recipientData>
  <wne:recipientData>
    <wne:active wne:val="1"/>
    <wne:hash wne:val="-49261700"/>
  </wne:recipientData>
  <wne:recipientData>
    <wne:active wne:val="1"/>
    <wne:hash wne:val="-1801333542"/>
  </wne:recipientData>
  <wne:recipientData>
    <wne:active wne:val="1"/>
    <wne:hash wne:val="754733300"/>
  </wne:recipientData>
  <wne:recipientData>
    <wne:active wne:val="1"/>
    <wne:hash wne:val="-1914576492"/>
  </wne:recipientData>
  <wne:recipientData>
    <wne:active wne:val="1"/>
    <wne:hash wne:val="-708126300"/>
  </wne:recipientData>
  <wne:recipientData>
    <wne:active wne:val="1"/>
    <wne:hash wne:val="1456902068"/>
  </wne:recipientData>
  <wne:recipientData>
    <wne:active wne:val="1"/>
    <wne:hash wne:val="-649311180"/>
  </wne:recipientData>
  <wne:recipientData>
    <wne:active wne:val="1"/>
    <wne:hash wne:val="1540880367"/>
  </wne:recipientData>
  <wne:recipientData>
    <wne:active wne:val="1"/>
    <wne:hash wne:val="-951219092"/>
  </wne:recipientData>
  <wne:recipientData>
    <wne:active wne:val="1"/>
    <wne:hash wne:val="133557507"/>
  </wne:recipientData>
  <wne:recipientData>
    <wne:active wne:val="1"/>
    <wne:hash wne:val="371159653"/>
  </wne:recipientData>
  <wne:recipientData>
    <wne:active wne:val="1"/>
    <wne:hash wne:val="711948518"/>
  </wne:recipientData>
  <wne:recipientData>
    <wne:active wne:val="1"/>
    <wne:hash wne:val="2071093570"/>
  </wne:recipientData>
  <wne:recipientData>
    <wne:active wne:val="1"/>
    <wne:hash wne:val="641287542"/>
  </wne:recipientData>
  <wne:recipientData>
    <wne:active wne:val="1"/>
    <wne:hash wne:val="690303306"/>
  </wne:recipientData>
  <wne:recipientData>
    <wne:active wne:val="1"/>
    <wne:hash wne:val="-200397377"/>
  </wne:recipientData>
  <wne:recipientData>
    <wne:active wne:val="1"/>
    <wne:hash wne:val="27808354"/>
  </wne:recipientData>
  <wne:recipientData>
    <wne:active wne:val="1"/>
    <wne:hash wne:val="468062081"/>
  </wne:recipientData>
  <wne:recipientData>
    <wne:active wne:val="1"/>
    <wne:hash wne:val="1611226127"/>
  </wne:recipientData>
  <wne:recipientData>
    <wne:active wne:val="1"/>
    <wne:hash wne:val="-1228215179"/>
  </wne:recipientData>
  <wne:recipientData>
    <wne:active wne:val="1"/>
    <wne:hash wne:val="-915833347"/>
  </wne:recipientData>
  <wne:recipientData>
    <wne:active wne:val="1"/>
    <wne:hash wne:val="2101843187"/>
  </wne:recipientData>
  <wne:recipientData>
    <wne:active wne:val="1"/>
    <wne:hash wne:val="-617285623"/>
  </wne:recipientData>
  <wne:recipientData>
    <wne:active wne:val="1"/>
    <wne:hash wne:val="1560873403"/>
  </wne:recipientData>
  <wne:recipientData>
    <wne:active wne:val="1"/>
    <wne:hash wne:val="1031516126"/>
  </wne:recipientData>
  <wne:recipientData>
    <wne:active wne:val="1"/>
    <wne:hash wne:val="-149626140"/>
  </wne:recipientData>
  <wne:recipientData>
    <wne:active wne:val="1"/>
    <wne:hash wne:val="1600591774"/>
  </wne:recipientData>
  <wne:recipientData>
    <wne:active wne:val="1"/>
    <wne:hash wne:val="123689666"/>
  </wne:recipientData>
  <wne:recipientData>
    <wne:active wne:val="1"/>
    <wne:hash wne:val="-1055864898"/>
  </wne:recipientData>
  <wne:recipientData>
    <wne:active wne:val="1"/>
    <wne:hash wne:val="-801068546"/>
  </wne:recipientData>
  <wne:recipientData>
    <wne:active wne:val="1"/>
    <wne:hash wne:val="1076099336"/>
  </wne:recipientData>
  <wne:recipientData>
    <wne:active wne:val="1"/>
    <wne:hash wne:val="1836802247"/>
  </wne:recipientData>
  <wne:recipientData>
    <wne:active wne:val="1"/>
    <wne:hash wne:val="736830957"/>
  </wne:recipientData>
  <wne:recipientData>
    <wne:active wne:val="1"/>
    <wne:hash wne:val="1519737764"/>
  </wne:recipientData>
  <wne:recipientData>
    <wne:active wne:val="1"/>
    <wne:hash wne:val="430969325"/>
  </wne:recipientData>
  <wne:recipientData>
    <wne:active wne:val="1"/>
    <wne:hash wne:val="-837004693"/>
  </wne:recipientData>
  <wne:recipientData>
    <wne:active wne:val="1"/>
    <wne:hash wne:val="-1651082605"/>
  </wne:recipientData>
  <wne:recipientData>
    <wne:active wne:val="1"/>
    <wne:hash wne:val="-158425242"/>
  </wne:recipientData>
  <wne:recipientData>
    <wne:active wne:val="1"/>
    <wne:hash wne:val="1794713615"/>
  </wne:recipientData>
  <wne:recipientData>
    <wne:active wne:val="1"/>
    <wne:hash wne:val="-1130964164"/>
  </wne:recipientData>
  <wne:recipientData>
    <wne:active wne:val="1"/>
    <wne:hash wne:val="1624945430"/>
  </wne:recipientData>
  <wne:recipientData>
    <wne:active wne:val="1"/>
    <wne:hash wne:val="-395262443"/>
  </wne:recipientData>
  <wne:recipientData>
    <wne:active wne:val="1"/>
    <wne:hash wne:val="2024379552"/>
  </wne:recipientData>
  <wne:recipientData>
    <wne:active wne:val="1"/>
    <wne:hash wne:val="590980312"/>
  </wne:recipientData>
  <wne:recipientData>
    <wne:active wne:val="1"/>
    <wne:hash wne:val="-685432613"/>
  </wne:recipientData>
  <wne:recipientData>
    <wne:active wne:val="1"/>
    <wne:hash wne:val="-624724072"/>
  </wne:recipientData>
  <wne:recipientData>
    <wne:active wne:val="1"/>
    <wne:hash wne:val="1022464244"/>
  </wne:recipientData>
  <wne:recipientData>
    <wne:active wne:val="1"/>
    <wne:hash wne:val="-1015323860"/>
  </wne:recipientData>
  <wne:recipientData>
    <wne:active wne:val="1"/>
    <wne:hash wne:val="-862776337"/>
  </wne:recipientData>
  <wne:recipientData>
    <wne:active wne:val="1"/>
    <wne:hash wne:val="-1880434095"/>
  </wne:recipientData>
  <wne:recipientData>
    <wne:active wne:val="1"/>
    <wne:hash wne:val="-1698076548"/>
  </wne:recipientData>
  <wne:recipientData>
    <wne:active wne:val="1"/>
    <wne:hash wne:val="655717697"/>
  </wne:recipientData>
  <wne:recipientData>
    <wne:active wne:val="1"/>
    <wne:hash wne:val="-1488277789"/>
  </wne:recipientData>
  <wne:recipientData>
    <wne:active wne:val="1"/>
    <wne:hash wne:val="670213516"/>
  </wne:recipientData>
  <wne:recipientData>
    <wne:active wne:val="1"/>
    <wne:hash wne:val="-716013413"/>
  </wne:recipientData>
  <wne:recipientData>
    <wne:active wne:val="1"/>
    <wne:hash wne:val="-572997864"/>
  </wne:recipientData>
  <wne:recipientData>
    <wne:active wne:val="1"/>
    <wne:hash wne:val="733382103"/>
  </wne:recipientData>
  <wne:recipientData>
    <wne:active wne:val="1"/>
    <wne:hash wne:val="-1989196633"/>
  </wne:recipientData>
  <wne:recipientData>
    <wne:active wne:val="1"/>
    <wne:hash wne:val="593683860"/>
  </wne:recipientData>
  <wne:recipientData>
    <wne:active wne:val="1"/>
    <wne:hash wne:val="-1676475713"/>
  </wne:recipientData>
  <wne:recipientData>
    <wne:active wne:val="1"/>
    <wne:hash wne:val="278433674"/>
  </wne:recipientData>
  <wne:recipientData>
    <wne:active wne:val="1"/>
    <wne:hash wne:val="-373416941"/>
  </wne:recipientData>
  <wne:recipientData>
    <wne:active wne:val="1"/>
    <wne:hash wne:val="-1867707324"/>
  </wne:recipientData>
  <wne:recipientData>
    <wne:active wne:val="1"/>
    <wne:hash wne:val="-820710987"/>
  </wne:recipientData>
  <wne:recipientData>
    <wne:active wne:val="1"/>
    <wne:hash wne:val="558480019"/>
  </wne:recipientData>
  <wne:recipientData>
    <wne:active wne:val="1"/>
    <wne:hash wne:val="-1216651579"/>
  </wne:recipientData>
  <wne:recipientData>
    <wne:active wne:val="1"/>
    <wne:hash wne:val="-18777127"/>
  </wne:recipientData>
  <wne:recipientData>
    <wne:active wne:val="1"/>
    <wne:hash wne:val="171376214"/>
  </wne:recipientData>
  <wne:recipientData>
    <wne:active wne:val="1"/>
    <wne:hash wne:val="-1372471829"/>
  </wne:recipientData>
  <wne:recipientData>
    <wne:active wne:val="1"/>
    <wne:hash wne:val="1074876886"/>
  </wne:recipientData>
  <wne:recipientData>
    <wne:active wne:val="1"/>
    <wne:hash wne:val="24765195"/>
  </wne:recipientData>
  <wne:recipientData>
    <wne:active wne:val="1"/>
    <wne:hash wne:val="-1680217238"/>
  </wne:recipientData>
  <wne:recipientData>
    <wne:active wne:val="1"/>
    <wne:hash wne:val="-1396782687"/>
  </wne:recipientData>
  <wne:recipientData>
    <wne:active wne:val="1"/>
    <wne:hash wne:val="308275032"/>
  </wne:recipientData>
  <wne:recipientData>
    <wne:active wne:val="1"/>
    <wne:hash wne:val="1763595468"/>
  </wne:recipientData>
  <wne:recipientData>
    <wne:active wne:val="1"/>
    <wne:hash wne:val="2015113522"/>
  </wne:recipientData>
  <wne:recipientData>
    <wne:active wne:val="1"/>
    <wne:hash wne:val="2051242197"/>
  </wne:recipientData>
  <wne:recipientData>
    <wne:active wne:val="1"/>
    <wne:hash wne:val="683780894"/>
  </wne:recipientData>
  <wne:recipientData>
    <wne:active wne:val="1"/>
    <wne:hash wne:val="-21906256"/>
  </wne:recipientData>
  <wne:recipientData>
    <wne:active wne:val="1"/>
    <wne:hash wne:val="-360616862"/>
  </wne:recipientData>
  <wne:recipientData>
    <wne:active wne:val="1"/>
    <wne:hash wne:val="-44601370"/>
  </wne:recipientData>
  <wne:recipientData>
    <wne:active wne:val="1"/>
    <wne:hash wne:val="205177492"/>
  </wne:recipientData>
  <wne:recipientData>
    <wne:active wne:val="1"/>
    <wne:hash wne:val="237054824"/>
  </wne:recipientData>
  <wne:recipientData>
    <wne:active wne:val="1"/>
    <wne:hash wne:val="2118500154"/>
  </wne:recipientData>
  <wne:recipientData>
    <wne:active wne:val="1"/>
    <wne:hash wne:val="1133158074"/>
  </wne:recipientData>
  <wne:recipientData>
    <wne:active wne:val="1"/>
    <wne:hash wne:val="388358885"/>
  </wne:recipientData>
  <wne:recipientData>
    <wne:active wne:val="1"/>
    <wne:hash wne:val="685936014"/>
  </wne:recipientData>
  <wne:recipientData>
    <wne:active wne:val="1"/>
    <wne:hash wne:val="-898874096"/>
  </wne:recipientData>
  <wne:recipientData>
    <wne:active wne:val="1"/>
    <wne:hash wne:val="120356524"/>
  </wne:recipientData>
  <wne:recipientData>
    <wne:active wne:val="1"/>
    <wne:hash wne:val="-2086112051"/>
  </wne:recipientData>
  <wne:recipientData>
    <wne:active wne:val="1"/>
    <wne:hash wne:val="158339970"/>
  </wne:recipientData>
  <wne:recipientData>
    <wne:active wne:val="1"/>
    <wne:hash wne:val="-819514064"/>
  </wne:recipientData>
  <wne:recipientData>
    <wne:active wne:val="1"/>
    <wne:hash wne:val="740090168"/>
  </wne:recipientData>
  <wne:recipientData>
    <wne:active wne:val="1"/>
    <wne:hash wne:val="729286734"/>
  </wne:recipientData>
  <wne:recipientData>
    <wne:active wne:val="1"/>
    <wne:hash wne:val="-437971262"/>
  </wne:recipientData>
  <wne:recipientData>
    <wne:active wne:val="1"/>
    <wne:hash wne:val="-771387393"/>
  </wne:recipientData>
  <wne:recipientData>
    <wne:active wne:val="1"/>
    <wne:hash wne:val="210059336"/>
  </wne:recipientData>
  <wne:recipientData>
    <wne:active wne:val="1"/>
    <wne:hash wne:val="1132133782"/>
  </wne:recipientData>
  <wne:recipientData>
    <wne:active wne:val="1"/>
    <wne:hash wne:val="-844179417"/>
  </wne:recipientData>
  <wne:recipientData>
    <wne:active wne:val="1"/>
    <wne:hash wne:val="-1139845180"/>
  </wne:recipientData>
  <wne:recipientData>
    <wne:active wne:val="1"/>
    <wne:hash wne:val="837298867"/>
  </wne:recipientData>
  <wne:recipientData>
    <wne:active wne:val="1"/>
    <wne:hash wne:val="491557936"/>
  </wne:recipientData>
  <wne:recipientData>
    <wne:active wne:val="1"/>
    <wne:hash wne:val="-973163055"/>
  </wne:recipientData>
  <wne:recipientData>
    <wne:active wne:val="1"/>
    <wne:hash wne:val="-893669235"/>
  </wne:recipientData>
  <wne:recipientData>
    <wne:active wne:val="1"/>
    <wne:hash wne:val="1034703759"/>
  </wne:recipientData>
  <wne:recipientData>
    <wne:active wne:val="1"/>
    <wne:hash wne:val="-1005824995"/>
  </wne:recipientData>
  <wne:recipientData>
    <wne:active wne:val="1"/>
    <wne:hash wne:val="-609706826"/>
  </wne:recipientData>
  <wne:recipientData>
    <wne:active wne:val="1"/>
    <wne:hash wne:val="1506379275"/>
  </wne:recipientData>
  <wne:recipientData>
    <wne:active wne:val="1"/>
    <wne:hash wne:val="-1718692303"/>
  </wne:recipientData>
  <wne:recipientData>
    <wne:active wne:val="1"/>
    <wne:hash wne:val="-1258808300"/>
  </wne:recipientData>
  <wne:recipientData>
    <wne:active wne:val="1"/>
    <wne:hash wne:val="2091115038"/>
  </wne:recipientData>
  <wne:recipientData>
    <wne:active wne:val="1"/>
    <wne:hash wne:val="-344628705"/>
  </wne:recipientData>
  <wne:recipientData>
    <wne:active wne:val="1"/>
    <wne:hash wne:val="309226619"/>
  </wne:recipientData>
  <wne:recipientData>
    <wne:active wne:val="1"/>
    <wne:hash wne:val="1370561748"/>
  </wne:recipientData>
  <wne:recipientData>
    <wne:active wne:val="1"/>
    <wne:hash wne:val="-944782201"/>
  </wne:recipientData>
  <wne:recipientData>
    <wne:active wne:val="1"/>
    <wne:hash wne:val="-1864076885"/>
  </wne:recipientData>
  <wne:recipientData>
    <wne:active wne:val="1"/>
    <wne:hash wne:val="1773652550"/>
  </wne:recipientData>
  <wne:recipientData>
    <wne:active wne:val="1"/>
    <wne:hash wne:val="-19883260"/>
  </wne:recipientData>
  <wne:recipientData>
    <wne:active wne:val="1"/>
    <wne:hash wne:val="433996706"/>
  </wne:recipientData>
  <wne:recipientData>
    <wne:active wne:val="1"/>
    <wne:hash wne:val="681610611"/>
  </wne:recipientData>
  <wne:recipientData>
    <wne:active wne:val="1"/>
    <wne:hash wne:val="-602745362"/>
  </wne:recipientData>
  <wne:recipientData>
    <wne:active wne:val="1"/>
    <wne:hash wne:val="-523063668"/>
  </wne:recipientData>
  <wne:recipientData>
    <wne:active wne:val="1"/>
    <wne:hash wne:val="1206276338"/>
  </wne:recipientData>
  <wne:recipientData>
    <wne:active wne:val="1"/>
    <wne:hash wne:val="1985754962"/>
  </wne:recipientData>
  <wne:recipientData>
    <wne:active wne:val="1"/>
    <wne:hash wne:val="1927212445"/>
  </wne:recipientData>
  <wne:recipientData>
    <wne:active wne:val="1"/>
    <wne:hash wne:val="366195066"/>
  </wne:recipientData>
  <wne:recipientData>
    <wne:active wne:val="1"/>
    <wne:hash wne:val="-1064010589"/>
  </wne:recipientData>
  <wne:recipientData>
    <wne:active wne:val="1"/>
    <wne:hash wne:val="-1865732470"/>
  </wne:recipientData>
  <wne:recipientData>
    <wne:active wne:val="1"/>
    <wne:hash wne:val="152495882"/>
  </wne:recipientData>
  <wne:recipientData>
    <wne:active wne:val="1"/>
    <wne:hash wne:val="2069630387"/>
  </wne:recipientData>
  <wne:recipientData>
    <wne:active wne:val="1"/>
    <wne:hash wne:val="133498565"/>
  </wne:recipientData>
  <wne:recipientData>
    <wne:active wne:val="1"/>
    <wne:hash wne:val="-252050096"/>
  </wne:recipientData>
  <wne:recipientData>
    <wne:active wne:val="1"/>
    <wne:hash wne:val="-1959064120"/>
  </wne:recipientData>
  <wne:recipientData>
    <wne:active wne:val="1"/>
    <wne:hash wne:val="101275970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Maestro Ing Sistemas\Desktop\CREDI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Hoja3$` "/>
    <w:dataSource r:id="rId2"/>
    <w:viewMergedData/>
    <w:activeRecord w:val="91"/>
    <w:odso>
      <w:udl w:val="Provider=Microsoft.ACE.OLEDB.12.0;User ID=Admin;Data Source=C:\Users\Maestro Ing Sistemas\Desktop\CREDITOS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Hoja3$"/>
      <w:src r:id="rId3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recipientData r:id="rId4"/>
    </w:odso>
  </w:mailMerge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Start" w:val="01/10/2017"/>
  </w:docVars>
  <w:rsids>
    <w:rsidRoot w:val="00605888"/>
    <w:rsid w:val="0000153B"/>
    <w:rsid w:val="0000203A"/>
    <w:rsid w:val="00002632"/>
    <w:rsid w:val="00002944"/>
    <w:rsid w:val="00003746"/>
    <w:rsid w:val="00003C6B"/>
    <w:rsid w:val="0000493C"/>
    <w:rsid w:val="000059F0"/>
    <w:rsid w:val="00005D3E"/>
    <w:rsid w:val="00007477"/>
    <w:rsid w:val="0001533C"/>
    <w:rsid w:val="000160EC"/>
    <w:rsid w:val="0001647D"/>
    <w:rsid w:val="00016A7B"/>
    <w:rsid w:val="00016C21"/>
    <w:rsid w:val="00016DC4"/>
    <w:rsid w:val="00017EAF"/>
    <w:rsid w:val="00017FD5"/>
    <w:rsid w:val="00020DA5"/>
    <w:rsid w:val="000236CB"/>
    <w:rsid w:val="00024C96"/>
    <w:rsid w:val="00025813"/>
    <w:rsid w:val="00025B9A"/>
    <w:rsid w:val="00026B5D"/>
    <w:rsid w:val="000308E4"/>
    <w:rsid w:val="00031017"/>
    <w:rsid w:val="00031B38"/>
    <w:rsid w:val="000326C8"/>
    <w:rsid w:val="000327C7"/>
    <w:rsid w:val="0003293C"/>
    <w:rsid w:val="00032F19"/>
    <w:rsid w:val="00033189"/>
    <w:rsid w:val="00035822"/>
    <w:rsid w:val="00035B02"/>
    <w:rsid w:val="00040900"/>
    <w:rsid w:val="000409BF"/>
    <w:rsid w:val="0004229E"/>
    <w:rsid w:val="0004277D"/>
    <w:rsid w:val="00042885"/>
    <w:rsid w:val="00043116"/>
    <w:rsid w:val="000447E9"/>
    <w:rsid w:val="00046855"/>
    <w:rsid w:val="00047AD6"/>
    <w:rsid w:val="00047DE7"/>
    <w:rsid w:val="000511A7"/>
    <w:rsid w:val="00051240"/>
    <w:rsid w:val="00053150"/>
    <w:rsid w:val="00054F66"/>
    <w:rsid w:val="000561BB"/>
    <w:rsid w:val="00056500"/>
    <w:rsid w:val="00061F1C"/>
    <w:rsid w:val="00062228"/>
    <w:rsid w:val="00062C93"/>
    <w:rsid w:val="000640A5"/>
    <w:rsid w:val="00065A14"/>
    <w:rsid w:val="00066C15"/>
    <w:rsid w:val="00067C2F"/>
    <w:rsid w:val="00070893"/>
    <w:rsid w:val="00071D4B"/>
    <w:rsid w:val="00073E35"/>
    <w:rsid w:val="00074A86"/>
    <w:rsid w:val="00074DEB"/>
    <w:rsid w:val="00075DC9"/>
    <w:rsid w:val="00077BE3"/>
    <w:rsid w:val="0008295D"/>
    <w:rsid w:val="00082A02"/>
    <w:rsid w:val="00082F58"/>
    <w:rsid w:val="000839A9"/>
    <w:rsid w:val="00083AA3"/>
    <w:rsid w:val="00083B82"/>
    <w:rsid w:val="000848C9"/>
    <w:rsid w:val="00084AE0"/>
    <w:rsid w:val="00084D6F"/>
    <w:rsid w:val="0008558F"/>
    <w:rsid w:val="000872F9"/>
    <w:rsid w:val="000878F2"/>
    <w:rsid w:val="00087D34"/>
    <w:rsid w:val="0009015A"/>
    <w:rsid w:val="00090C1D"/>
    <w:rsid w:val="000914A9"/>
    <w:rsid w:val="00091866"/>
    <w:rsid w:val="00092314"/>
    <w:rsid w:val="0009268B"/>
    <w:rsid w:val="000942CB"/>
    <w:rsid w:val="00094EAC"/>
    <w:rsid w:val="0009742E"/>
    <w:rsid w:val="0009790A"/>
    <w:rsid w:val="000A0F63"/>
    <w:rsid w:val="000A3219"/>
    <w:rsid w:val="000A33FD"/>
    <w:rsid w:val="000A37DD"/>
    <w:rsid w:val="000A3A3F"/>
    <w:rsid w:val="000A466F"/>
    <w:rsid w:val="000A4BD9"/>
    <w:rsid w:val="000B14F4"/>
    <w:rsid w:val="000B1E2C"/>
    <w:rsid w:val="000B3F8D"/>
    <w:rsid w:val="000B5FD7"/>
    <w:rsid w:val="000B6BE7"/>
    <w:rsid w:val="000C0579"/>
    <w:rsid w:val="000C22AF"/>
    <w:rsid w:val="000C360A"/>
    <w:rsid w:val="000C4C40"/>
    <w:rsid w:val="000C4D24"/>
    <w:rsid w:val="000C63C1"/>
    <w:rsid w:val="000C703E"/>
    <w:rsid w:val="000C7A68"/>
    <w:rsid w:val="000D3122"/>
    <w:rsid w:val="000D3486"/>
    <w:rsid w:val="000D3937"/>
    <w:rsid w:val="000D48DC"/>
    <w:rsid w:val="000D4F4A"/>
    <w:rsid w:val="000D534B"/>
    <w:rsid w:val="000D5672"/>
    <w:rsid w:val="000D7B80"/>
    <w:rsid w:val="000D7FC1"/>
    <w:rsid w:val="000E2770"/>
    <w:rsid w:val="000E2ACF"/>
    <w:rsid w:val="000E3809"/>
    <w:rsid w:val="000E440B"/>
    <w:rsid w:val="000E51D1"/>
    <w:rsid w:val="000E545F"/>
    <w:rsid w:val="000E5562"/>
    <w:rsid w:val="000E6024"/>
    <w:rsid w:val="000F0C0A"/>
    <w:rsid w:val="000F1361"/>
    <w:rsid w:val="000F1DA3"/>
    <w:rsid w:val="000F2C4E"/>
    <w:rsid w:val="000F3148"/>
    <w:rsid w:val="000F3152"/>
    <w:rsid w:val="000F4B6B"/>
    <w:rsid w:val="000F683B"/>
    <w:rsid w:val="000F6865"/>
    <w:rsid w:val="000F7603"/>
    <w:rsid w:val="000F7ABF"/>
    <w:rsid w:val="0010048E"/>
    <w:rsid w:val="001012C0"/>
    <w:rsid w:val="0010432B"/>
    <w:rsid w:val="00104368"/>
    <w:rsid w:val="0010752E"/>
    <w:rsid w:val="00107CBA"/>
    <w:rsid w:val="00110727"/>
    <w:rsid w:val="00111AA0"/>
    <w:rsid w:val="00112D2B"/>
    <w:rsid w:val="00114CC6"/>
    <w:rsid w:val="00114E7D"/>
    <w:rsid w:val="001164AD"/>
    <w:rsid w:val="001179A7"/>
    <w:rsid w:val="00120240"/>
    <w:rsid w:val="00120838"/>
    <w:rsid w:val="0012329A"/>
    <w:rsid w:val="001239F9"/>
    <w:rsid w:val="00123B07"/>
    <w:rsid w:val="00124F13"/>
    <w:rsid w:val="00125BA6"/>
    <w:rsid w:val="00125C53"/>
    <w:rsid w:val="00125FB9"/>
    <w:rsid w:val="00127880"/>
    <w:rsid w:val="0013057D"/>
    <w:rsid w:val="001338F5"/>
    <w:rsid w:val="00135753"/>
    <w:rsid w:val="00136366"/>
    <w:rsid w:val="00137383"/>
    <w:rsid w:val="001376B1"/>
    <w:rsid w:val="001378A2"/>
    <w:rsid w:val="001405AA"/>
    <w:rsid w:val="00141525"/>
    <w:rsid w:val="001418FD"/>
    <w:rsid w:val="00141974"/>
    <w:rsid w:val="0014295F"/>
    <w:rsid w:val="001452ED"/>
    <w:rsid w:val="00145CCD"/>
    <w:rsid w:val="00146C89"/>
    <w:rsid w:val="00147D2D"/>
    <w:rsid w:val="001525F4"/>
    <w:rsid w:val="00153A55"/>
    <w:rsid w:val="001566CE"/>
    <w:rsid w:val="001579F1"/>
    <w:rsid w:val="001629C5"/>
    <w:rsid w:val="00162C3A"/>
    <w:rsid w:val="00163A8A"/>
    <w:rsid w:val="00164461"/>
    <w:rsid w:val="00167DE9"/>
    <w:rsid w:val="001702A7"/>
    <w:rsid w:val="00171638"/>
    <w:rsid w:val="001728D4"/>
    <w:rsid w:val="001729EC"/>
    <w:rsid w:val="00172CC8"/>
    <w:rsid w:val="001731A4"/>
    <w:rsid w:val="00173DD2"/>
    <w:rsid w:val="00174290"/>
    <w:rsid w:val="00174603"/>
    <w:rsid w:val="001768A7"/>
    <w:rsid w:val="001805D8"/>
    <w:rsid w:val="00181925"/>
    <w:rsid w:val="00182377"/>
    <w:rsid w:val="001853F0"/>
    <w:rsid w:val="00186BAB"/>
    <w:rsid w:val="00186BF8"/>
    <w:rsid w:val="001905B9"/>
    <w:rsid w:val="00190A5E"/>
    <w:rsid w:val="00191971"/>
    <w:rsid w:val="0019316B"/>
    <w:rsid w:val="0019326A"/>
    <w:rsid w:val="0019461C"/>
    <w:rsid w:val="00194648"/>
    <w:rsid w:val="00194D32"/>
    <w:rsid w:val="00197E3D"/>
    <w:rsid w:val="001A1C5B"/>
    <w:rsid w:val="001A3197"/>
    <w:rsid w:val="001A4222"/>
    <w:rsid w:val="001A4B34"/>
    <w:rsid w:val="001A5416"/>
    <w:rsid w:val="001A5848"/>
    <w:rsid w:val="001A5ED0"/>
    <w:rsid w:val="001A610F"/>
    <w:rsid w:val="001B17BF"/>
    <w:rsid w:val="001B2E15"/>
    <w:rsid w:val="001B47EE"/>
    <w:rsid w:val="001B608F"/>
    <w:rsid w:val="001B6535"/>
    <w:rsid w:val="001C3778"/>
    <w:rsid w:val="001C3916"/>
    <w:rsid w:val="001C52AC"/>
    <w:rsid w:val="001C7FE2"/>
    <w:rsid w:val="001D198D"/>
    <w:rsid w:val="001D3C9E"/>
    <w:rsid w:val="001D3D89"/>
    <w:rsid w:val="001D5397"/>
    <w:rsid w:val="001D5E0A"/>
    <w:rsid w:val="001D60A3"/>
    <w:rsid w:val="001E04DD"/>
    <w:rsid w:val="001E06E2"/>
    <w:rsid w:val="001E2815"/>
    <w:rsid w:val="001E29F7"/>
    <w:rsid w:val="001E3262"/>
    <w:rsid w:val="001E42CB"/>
    <w:rsid w:val="001E44DC"/>
    <w:rsid w:val="001E4626"/>
    <w:rsid w:val="001E54AF"/>
    <w:rsid w:val="001E5515"/>
    <w:rsid w:val="001E5A67"/>
    <w:rsid w:val="001E601F"/>
    <w:rsid w:val="001F1471"/>
    <w:rsid w:val="001F56B1"/>
    <w:rsid w:val="001F6BCD"/>
    <w:rsid w:val="001F6D33"/>
    <w:rsid w:val="001F6FF5"/>
    <w:rsid w:val="001F7202"/>
    <w:rsid w:val="001F7A8C"/>
    <w:rsid w:val="00201EAC"/>
    <w:rsid w:val="00203CE1"/>
    <w:rsid w:val="00204C9B"/>
    <w:rsid w:val="00204D64"/>
    <w:rsid w:val="00206A68"/>
    <w:rsid w:val="00206BE7"/>
    <w:rsid w:val="00207B12"/>
    <w:rsid w:val="002107D4"/>
    <w:rsid w:val="00211709"/>
    <w:rsid w:val="00211C58"/>
    <w:rsid w:val="00214F32"/>
    <w:rsid w:val="0021501E"/>
    <w:rsid w:val="002155FE"/>
    <w:rsid w:val="0022076F"/>
    <w:rsid w:val="002219BE"/>
    <w:rsid w:val="0022212F"/>
    <w:rsid w:val="00222930"/>
    <w:rsid w:val="00222D6C"/>
    <w:rsid w:val="00223BA3"/>
    <w:rsid w:val="0022525D"/>
    <w:rsid w:val="002257E3"/>
    <w:rsid w:val="00226324"/>
    <w:rsid w:val="00227481"/>
    <w:rsid w:val="00227A25"/>
    <w:rsid w:val="00230947"/>
    <w:rsid w:val="002326D2"/>
    <w:rsid w:val="0023383E"/>
    <w:rsid w:val="00233C31"/>
    <w:rsid w:val="002358C1"/>
    <w:rsid w:val="00235CCD"/>
    <w:rsid w:val="00237135"/>
    <w:rsid w:val="002373BB"/>
    <w:rsid w:val="002375CE"/>
    <w:rsid w:val="00237D71"/>
    <w:rsid w:val="0024322A"/>
    <w:rsid w:val="002433A8"/>
    <w:rsid w:val="00243747"/>
    <w:rsid w:val="00245EFF"/>
    <w:rsid w:val="002476A8"/>
    <w:rsid w:val="00251AD3"/>
    <w:rsid w:val="00252579"/>
    <w:rsid w:val="0025275F"/>
    <w:rsid w:val="00254682"/>
    <w:rsid w:val="002547E8"/>
    <w:rsid w:val="0025525E"/>
    <w:rsid w:val="00256B64"/>
    <w:rsid w:val="0026107A"/>
    <w:rsid w:val="002624C5"/>
    <w:rsid w:val="00263F56"/>
    <w:rsid w:val="002654A0"/>
    <w:rsid w:val="00266673"/>
    <w:rsid w:val="002666BF"/>
    <w:rsid w:val="0027057C"/>
    <w:rsid w:val="00271311"/>
    <w:rsid w:val="00272D45"/>
    <w:rsid w:val="002752BC"/>
    <w:rsid w:val="002766E0"/>
    <w:rsid w:val="002768F4"/>
    <w:rsid w:val="002769E1"/>
    <w:rsid w:val="00277A1D"/>
    <w:rsid w:val="002826DA"/>
    <w:rsid w:val="00283F8F"/>
    <w:rsid w:val="002842A5"/>
    <w:rsid w:val="002859ED"/>
    <w:rsid w:val="00285A87"/>
    <w:rsid w:val="00286CF7"/>
    <w:rsid w:val="0028733B"/>
    <w:rsid w:val="00287BEA"/>
    <w:rsid w:val="0029015B"/>
    <w:rsid w:val="00290FD8"/>
    <w:rsid w:val="002919BF"/>
    <w:rsid w:val="00292BBB"/>
    <w:rsid w:val="0029340D"/>
    <w:rsid w:val="00293806"/>
    <w:rsid w:val="00293AB3"/>
    <w:rsid w:val="00293E73"/>
    <w:rsid w:val="002956F2"/>
    <w:rsid w:val="002977F4"/>
    <w:rsid w:val="002A193C"/>
    <w:rsid w:val="002A2142"/>
    <w:rsid w:val="002A3B22"/>
    <w:rsid w:val="002A5578"/>
    <w:rsid w:val="002A6146"/>
    <w:rsid w:val="002A7DEE"/>
    <w:rsid w:val="002B083C"/>
    <w:rsid w:val="002B10B8"/>
    <w:rsid w:val="002B1DFD"/>
    <w:rsid w:val="002B28E6"/>
    <w:rsid w:val="002B3B11"/>
    <w:rsid w:val="002B3FF4"/>
    <w:rsid w:val="002B4646"/>
    <w:rsid w:val="002B53C2"/>
    <w:rsid w:val="002B5C7E"/>
    <w:rsid w:val="002B7053"/>
    <w:rsid w:val="002B7946"/>
    <w:rsid w:val="002C03FC"/>
    <w:rsid w:val="002C07DA"/>
    <w:rsid w:val="002C0891"/>
    <w:rsid w:val="002C2F9C"/>
    <w:rsid w:val="002C38C4"/>
    <w:rsid w:val="002C3FBD"/>
    <w:rsid w:val="002C428E"/>
    <w:rsid w:val="002C60C6"/>
    <w:rsid w:val="002C7892"/>
    <w:rsid w:val="002D21CE"/>
    <w:rsid w:val="002D2472"/>
    <w:rsid w:val="002D27F0"/>
    <w:rsid w:val="002D2ED3"/>
    <w:rsid w:val="002D3B36"/>
    <w:rsid w:val="002D40A6"/>
    <w:rsid w:val="002D44E6"/>
    <w:rsid w:val="002D519C"/>
    <w:rsid w:val="002D55C9"/>
    <w:rsid w:val="002D7561"/>
    <w:rsid w:val="002D7C66"/>
    <w:rsid w:val="002D7C8B"/>
    <w:rsid w:val="002E0537"/>
    <w:rsid w:val="002E0C5E"/>
    <w:rsid w:val="002E14D3"/>
    <w:rsid w:val="002E1754"/>
    <w:rsid w:val="002E1780"/>
    <w:rsid w:val="002E1CE0"/>
    <w:rsid w:val="002E2A81"/>
    <w:rsid w:val="002E2F82"/>
    <w:rsid w:val="002E3127"/>
    <w:rsid w:val="002E65C7"/>
    <w:rsid w:val="002E72C1"/>
    <w:rsid w:val="002E7ADE"/>
    <w:rsid w:val="002F1B5D"/>
    <w:rsid w:val="002F1B61"/>
    <w:rsid w:val="002F21DD"/>
    <w:rsid w:val="002F2B96"/>
    <w:rsid w:val="002F30DA"/>
    <w:rsid w:val="002F440C"/>
    <w:rsid w:val="002F466D"/>
    <w:rsid w:val="002F4907"/>
    <w:rsid w:val="002F7F8C"/>
    <w:rsid w:val="00300EF8"/>
    <w:rsid w:val="0030269A"/>
    <w:rsid w:val="003030B0"/>
    <w:rsid w:val="00304618"/>
    <w:rsid w:val="00305291"/>
    <w:rsid w:val="003058E8"/>
    <w:rsid w:val="003060CE"/>
    <w:rsid w:val="003102F5"/>
    <w:rsid w:val="00311E18"/>
    <w:rsid w:val="00311E2B"/>
    <w:rsid w:val="00312C38"/>
    <w:rsid w:val="00313700"/>
    <w:rsid w:val="003140DF"/>
    <w:rsid w:val="00314F5C"/>
    <w:rsid w:val="00315811"/>
    <w:rsid w:val="0031641E"/>
    <w:rsid w:val="00316BDD"/>
    <w:rsid w:val="00317462"/>
    <w:rsid w:val="00320470"/>
    <w:rsid w:val="003209BC"/>
    <w:rsid w:val="00321C74"/>
    <w:rsid w:val="00322D29"/>
    <w:rsid w:val="00323060"/>
    <w:rsid w:val="0032367F"/>
    <w:rsid w:val="00323754"/>
    <w:rsid w:val="003239E1"/>
    <w:rsid w:val="0032501B"/>
    <w:rsid w:val="00325F3C"/>
    <w:rsid w:val="00326724"/>
    <w:rsid w:val="00330398"/>
    <w:rsid w:val="00330CE2"/>
    <w:rsid w:val="00332392"/>
    <w:rsid w:val="003325EF"/>
    <w:rsid w:val="00332715"/>
    <w:rsid w:val="00332B75"/>
    <w:rsid w:val="00333AB0"/>
    <w:rsid w:val="00334B09"/>
    <w:rsid w:val="0033601B"/>
    <w:rsid w:val="00337556"/>
    <w:rsid w:val="003437E0"/>
    <w:rsid w:val="00345CDC"/>
    <w:rsid w:val="00347170"/>
    <w:rsid w:val="003471B7"/>
    <w:rsid w:val="0034770F"/>
    <w:rsid w:val="003478EB"/>
    <w:rsid w:val="003502A8"/>
    <w:rsid w:val="00350964"/>
    <w:rsid w:val="00352085"/>
    <w:rsid w:val="003533A0"/>
    <w:rsid w:val="00353A52"/>
    <w:rsid w:val="00354755"/>
    <w:rsid w:val="00354F96"/>
    <w:rsid w:val="0035595B"/>
    <w:rsid w:val="00355C53"/>
    <w:rsid w:val="00355FB7"/>
    <w:rsid w:val="0035696F"/>
    <w:rsid w:val="00357CAA"/>
    <w:rsid w:val="00360FA8"/>
    <w:rsid w:val="00363EDA"/>
    <w:rsid w:val="00367E41"/>
    <w:rsid w:val="00370236"/>
    <w:rsid w:val="00371FF6"/>
    <w:rsid w:val="00374279"/>
    <w:rsid w:val="00375610"/>
    <w:rsid w:val="00377A5F"/>
    <w:rsid w:val="00377AF7"/>
    <w:rsid w:val="003823C9"/>
    <w:rsid w:val="00382A93"/>
    <w:rsid w:val="00382BD2"/>
    <w:rsid w:val="00382F3F"/>
    <w:rsid w:val="00383380"/>
    <w:rsid w:val="003833ED"/>
    <w:rsid w:val="0038354D"/>
    <w:rsid w:val="0038475E"/>
    <w:rsid w:val="00384EF5"/>
    <w:rsid w:val="00385AA7"/>
    <w:rsid w:val="00385F62"/>
    <w:rsid w:val="00387BA1"/>
    <w:rsid w:val="003905CF"/>
    <w:rsid w:val="00392678"/>
    <w:rsid w:val="0039756E"/>
    <w:rsid w:val="00397BFF"/>
    <w:rsid w:val="003A0F9A"/>
    <w:rsid w:val="003A35B2"/>
    <w:rsid w:val="003A4ED0"/>
    <w:rsid w:val="003A52B3"/>
    <w:rsid w:val="003A77ED"/>
    <w:rsid w:val="003B1B3A"/>
    <w:rsid w:val="003B3988"/>
    <w:rsid w:val="003B5991"/>
    <w:rsid w:val="003B6508"/>
    <w:rsid w:val="003B6A7A"/>
    <w:rsid w:val="003B6BDB"/>
    <w:rsid w:val="003B7431"/>
    <w:rsid w:val="003C0BCD"/>
    <w:rsid w:val="003C388F"/>
    <w:rsid w:val="003C50D6"/>
    <w:rsid w:val="003C5101"/>
    <w:rsid w:val="003C57AE"/>
    <w:rsid w:val="003D1F72"/>
    <w:rsid w:val="003D30F0"/>
    <w:rsid w:val="003D33A5"/>
    <w:rsid w:val="003D3E06"/>
    <w:rsid w:val="003D3E0C"/>
    <w:rsid w:val="003D4841"/>
    <w:rsid w:val="003D4F36"/>
    <w:rsid w:val="003D57F6"/>
    <w:rsid w:val="003D5A8D"/>
    <w:rsid w:val="003D5D2A"/>
    <w:rsid w:val="003D6BD2"/>
    <w:rsid w:val="003D707F"/>
    <w:rsid w:val="003D7301"/>
    <w:rsid w:val="003D789F"/>
    <w:rsid w:val="003D7C23"/>
    <w:rsid w:val="003E064D"/>
    <w:rsid w:val="003E25B3"/>
    <w:rsid w:val="003E266D"/>
    <w:rsid w:val="003E5C98"/>
    <w:rsid w:val="003E7512"/>
    <w:rsid w:val="003F0DAE"/>
    <w:rsid w:val="003F0E34"/>
    <w:rsid w:val="003F25EC"/>
    <w:rsid w:val="003F27B5"/>
    <w:rsid w:val="003F4812"/>
    <w:rsid w:val="003F4C85"/>
    <w:rsid w:val="003F53F8"/>
    <w:rsid w:val="003F547F"/>
    <w:rsid w:val="003F58F1"/>
    <w:rsid w:val="003F5982"/>
    <w:rsid w:val="003F7217"/>
    <w:rsid w:val="00400880"/>
    <w:rsid w:val="00402866"/>
    <w:rsid w:val="004038AC"/>
    <w:rsid w:val="00407917"/>
    <w:rsid w:val="004100A4"/>
    <w:rsid w:val="0041327C"/>
    <w:rsid w:val="00414579"/>
    <w:rsid w:val="00423518"/>
    <w:rsid w:val="00430B48"/>
    <w:rsid w:val="004318CE"/>
    <w:rsid w:val="00431A7E"/>
    <w:rsid w:val="00433220"/>
    <w:rsid w:val="00435854"/>
    <w:rsid w:val="0043608D"/>
    <w:rsid w:val="0043690D"/>
    <w:rsid w:val="00436EF2"/>
    <w:rsid w:val="004378D7"/>
    <w:rsid w:val="00441813"/>
    <w:rsid w:val="00441C02"/>
    <w:rsid w:val="00443EEB"/>
    <w:rsid w:val="004445E2"/>
    <w:rsid w:val="00444E1D"/>
    <w:rsid w:val="00445EA2"/>
    <w:rsid w:val="0044673E"/>
    <w:rsid w:val="00446842"/>
    <w:rsid w:val="00451346"/>
    <w:rsid w:val="00451C26"/>
    <w:rsid w:val="004607D7"/>
    <w:rsid w:val="00460AC3"/>
    <w:rsid w:val="00460CAA"/>
    <w:rsid w:val="00461703"/>
    <w:rsid w:val="004618D8"/>
    <w:rsid w:val="00462294"/>
    <w:rsid w:val="00462535"/>
    <w:rsid w:val="00462753"/>
    <w:rsid w:val="004635AA"/>
    <w:rsid w:val="00464F32"/>
    <w:rsid w:val="00465384"/>
    <w:rsid w:val="0046790D"/>
    <w:rsid w:val="0047090B"/>
    <w:rsid w:val="00472699"/>
    <w:rsid w:val="0047467C"/>
    <w:rsid w:val="00474C6D"/>
    <w:rsid w:val="00475DD2"/>
    <w:rsid w:val="0047698C"/>
    <w:rsid w:val="00476B20"/>
    <w:rsid w:val="004777CF"/>
    <w:rsid w:val="0048129D"/>
    <w:rsid w:val="00486362"/>
    <w:rsid w:val="0048689A"/>
    <w:rsid w:val="00486C5A"/>
    <w:rsid w:val="0049010D"/>
    <w:rsid w:val="004923FE"/>
    <w:rsid w:val="00493217"/>
    <w:rsid w:val="00493E38"/>
    <w:rsid w:val="00495C74"/>
    <w:rsid w:val="00497781"/>
    <w:rsid w:val="004A3659"/>
    <w:rsid w:val="004A4FF5"/>
    <w:rsid w:val="004A5F99"/>
    <w:rsid w:val="004A6165"/>
    <w:rsid w:val="004A711E"/>
    <w:rsid w:val="004B03FD"/>
    <w:rsid w:val="004B18B8"/>
    <w:rsid w:val="004B246D"/>
    <w:rsid w:val="004B2F21"/>
    <w:rsid w:val="004B3248"/>
    <w:rsid w:val="004B3D6F"/>
    <w:rsid w:val="004B5275"/>
    <w:rsid w:val="004C2413"/>
    <w:rsid w:val="004C3FCD"/>
    <w:rsid w:val="004C4D54"/>
    <w:rsid w:val="004C5FD5"/>
    <w:rsid w:val="004C6047"/>
    <w:rsid w:val="004C607A"/>
    <w:rsid w:val="004C6EF9"/>
    <w:rsid w:val="004D00D6"/>
    <w:rsid w:val="004D060C"/>
    <w:rsid w:val="004D06EE"/>
    <w:rsid w:val="004D152E"/>
    <w:rsid w:val="004D1C36"/>
    <w:rsid w:val="004D1CF2"/>
    <w:rsid w:val="004D29DD"/>
    <w:rsid w:val="004D3A00"/>
    <w:rsid w:val="004D4457"/>
    <w:rsid w:val="004D541E"/>
    <w:rsid w:val="004D5735"/>
    <w:rsid w:val="004D5ECC"/>
    <w:rsid w:val="004D69B0"/>
    <w:rsid w:val="004D7DDC"/>
    <w:rsid w:val="004E0CF4"/>
    <w:rsid w:val="004E24FF"/>
    <w:rsid w:val="004E3877"/>
    <w:rsid w:val="004E4D76"/>
    <w:rsid w:val="004E4E13"/>
    <w:rsid w:val="004E523D"/>
    <w:rsid w:val="004E5B78"/>
    <w:rsid w:val="004E65F1"/>
    <w:rsid w:val="004E6627"/>
    <w:rsid w:val="004E6E89"/>
    <w:rsid w:val="004E7F66"/>
    <w:rsid w:val="004F324E"/>
    <w:rsid w:val="004F36E1"/>
    <w:rsid w:val="004F38BF"/>
    <w:rsid w:val="004F3FA7"/>
    <w:rsid w:val="004F5D1C"/>
    <w:rsid w:val="005006EB"/>
    <w:rsid w:val="00500836"/>
    <w:rsid w:val="0050294D"/>
    <w:rsid w:val="005030FD"/>
    <w:rsid w:val="0050344B"/>
    <w:rsid w:val="00503BC2"/>
    <w:rsid w:val="0050417C"/>
    <w:rsid w:val="005042A0"/>
    <w:rsid w:val="0050543F"/>
    <w:rsid w:val="0050569F"/>
    <w:rsid w:val="00505909"/>
    <w:rsid w:val="00505CF8"/>
    <w:rsid w:val="00505E76"/>
    <w:rsid w:val="005067D9"/>
    <w:rsid w:val="00507394"/>
    <w:rsid w:val="0051375C"/>
    <w:rsid w:val="005158C9"/>
    <w:rsid w:val="00516623"/>
    <w:rsid w:val="0052036C"/>
    <w:rsid w:val="00520C4E"/>
    <w:rsid w:val="00521EB0"/>
    <w:rsid w:val="00523363"/>
    <w:rsid w:val="0052480D"/>
    <w:rsid w:val="00526587"/>
    <w:rsid w:val="005268C0"/>
    <w:rsid w:val="00527324"/>
    <w:rsid w:val="005318C4"/>
    <w:rsid w:val="00532A89"/>
    <w:rsid w:val="005334BD"/>
    <w:rsid w:val="00533FFF"/>
    <w:rsid w:val="005340E2"/>
    <w:rsid w:val="005347C0"/>
    <w:rsid w:val="00535435"/>
    <w:rsid w:val="0053554E"/>
    <w:rsid w:val="0054194D"/>
    <w:rsid w:val="005421EA"/>
    <w:rsid w:val="0054235C"/>
    <w:rsid w:val="00542DDA"/>
    <w:rsid w:val="0054351B"/>
    <w:rsid w:val="00543BF0"/>
    <w:rsid w:val="005443AD"/>
    <w:rsid w:val="00544619"/>
    <w:rsid w:val="00544D6C"/>
    <w:rsid w:val="0054518C"/>
    <w:rsid w:val="005500F2"/>
    <w:rsid w:val="00551751"/>
    <w:rsid w:val="00552A02"/>
    <w:rsid w:val="005539D8"/>
    <w:rsid w:val="00554B2B"/>
    <w:rsid w:val="0055578B"/>
    <w:rsid w:val="00557DCD"/>
    <w:rsid w:val="0056034F"/>
    <w:rsid w:val="00560DA7"/>
    <w:rsid w:val="00560FCF"/>
    <w:rsid w:val="00561A37"/>
    <w:rsid w:val="005626E6"/>
    <w:rsid w:val="00562921"/>
    <w:rsid w:val="005646E8"/>
    <w:rsid w:val="00565649"/>
    <w:rsid w:val="00565963"/>
    <w:rsid w:val="005664CE"/>
    <w:rsid w:val="00566F0F"/>
    <w:rsid w:val="00567BF8"/>
    <w:rsid w:val="00567C6E"/>
    <w:rsid w:val="0057139D"/>
    <w:rsid w:val="00572BA2"/>
    <w:rsid w:val="00573781"/>
    <w:rsid w:val="005738AF"/>
    <w:rsid w:val="005746AF"/>
    <w:rsid w:val="00576753"/>
    <w:rsid w:val="00577F80"/>
    <w:rsid w:val="00580E6F"/>
    <w:rsid w:val="00581739"/>
    <w:rsid w:val="0058257A"/>
    <w:rsid w:val="0058305B"/>
    <w:rsid w:val="005849E9"/>
    <w:rsid w:val="00584F97"/>
    <w:rsid w:val="00585732"/>
    <w:rsid w:val="00586601"/>
    <w:rsid w:val="005876E5"/>
    <w:rsid w:val="00587C0A"/>
    <w:rsid w:val="00590F7D"/>
    <w:rsid w:val="00592410"/>
    <w:rsid w:val="0059258C"/>
    <w:rsid w:val="0059762F"/>
    <w:rsid w:val="005A5405"/>
    <w:rsid w:val="005A6230"/>
    <w:rsid w:val="005A6388"/>
    <w:rsid w:val="005A722E"/>
    <w:rsid w:val="005B1791"/>
    <w:rsid w:val="005B21C9"/>
    <w:rsid w:val="005B24A6"/>
    <w:rsid w:val="005B3648"/>
    <w:rsid w:val="005B5B61"/>
    <w:rsid w:val="005B63B1"/>
    <w:rsid w:val="005B69B4"/>
    <w:rsid w:val="005B6B4D"/>
    <w:rsid w:val="005B7396"/>
    <w:rsid w:val="005C0B4C"/>
    <w:rsid w:val="005C1031"/>
    <w:rsid w:val="005C1EEE"/>
    <w:rsid w:val="005C2875"/>
    <w:rsid w:val="005C37F9"/>
    <w:rsid w:val="005C489B"/>
    <w:rsid w:val="005C5145"/>
    <w:rsid w:val="005C5380"/>
    <w:rsid w:val="005C5B9A"/>
    <w:rsid w:val="005C75BD"/>
    <w:rsid w:val="005D03F7"/>
    <w:rsid w:val="005D0C36"/>
    <w:rsid w:val="005D152A"/>
    <w:rsid w:val="005D2A24"/>
    <w:rsid w:val="005E0B59"/>
    <w:rsid w:val="005E1522"/>
    <w:rsid w:val="005E29FF"/>
    <w:rsid w:val="005E3082"/>
    <w:rsid w:val="005E356C"/>
    <w:rsid w:val="005E3656"/>
    <w:rsid w:val="005E4BC9"/>
    <w:rsid w:val="005F0617"/>
    <w:rsid w:val="005F30FA"/>
    <w:rsid w:val="005F3D2A"/>
    <w:rsid w:val="005F580A"/>
    <w:rsid w:val="0060114A"/>
    <w:rsid w:val="00601BF1"/>
    <w:rsid w:val="00602524"/>
    <w:rsid w:val="00602A58"/>
    <w:rsid w:val="0060330F"/>
    <w:rsid w:val="0060447C"/>
    <w:rsid w:val="00604C58"/>
    <w:rsid w:val="00605888"/>
    <w:rsid w:val="006065C2"/>
    <w:rsid w:val="00611415"/>
    <w:rsid w:val="0061255C"/>
    <w:rsid w:val="00613547"/>
    <w:rsid w:val="00613E85"/>
    <w:rsid w:val="00615543"/>
    <w:rsid w:val="00615E32"/>
    <w:rsid w:val="00617400"/>
    <w:rsid w:val="006218AB"/>
    <w:rsid w:val="00621976"/>
    <w:rsid w:val="00621C10"/>
    <w:rsid w:val="00623857"/>
    <w:rsid w:val="00627D50"/>
    <w:rsid w:val="00630164"/>
    <w:rsid w:val="0063068E"/>
    <w:rsid w:val="00631336"/>
    <w:rsid w:val="00632FE4"/>
    <w:rsid w:val="0063399E"/>
    <w:rsid w:val="00634FF8"/>
    <w:rsid w:val="00635EE7"/>
    <w:rsid w:val="00635F0C"/>
    <w:rsid w:val="0063751E"/>
    <w:rsid w:val="006406F6"/>
    <w:rsid w:val="0064314D"/>
    <w:rsid w:val="006451FC"/>
    <w:rsid w:val="006463AB"/>
    <w:rsid w:val="00647606"/>
    <w:rsid w:val="006508BF"/>
    <w:rsid w:val="00654703"/>
    <w:rsid w:val="00656256"/>
    <w:rsid w:val="00656E7F"/>
    <w:rsid w:val="006619F4"/>
    <w:rsid w:val="006623A4"/>
    <w:rsid w:val="006625B2"/>
    <w:rsid w:val="00662E91"/>
    <w:rsid w:val="0066353B"/>
    <w:rsid w:val="006650E0"/>
    <w:rsid w:val="00667B08"/>
    <w:rsid w:val="00667DBC"/>
    <w:rsid w:val="00670AC8"/>
    <w:rsid w:val="0067221D"/>
    <w:rsid w:val="0067287C"/>
    <w:rsid w:val="00672DD2"/>
    <w:rsid w:val="0067420C"/>
    <w:rsid w:val="00674B79"/>
    <w:rsid w:val="00676B74"/>
    <w:rsid w:val="00676E11"/>
    <w:rsid w:val="006772E1"/>
    <w:rsid w:val="006773A5"/>
    <w:rsid w:val="006820CC"/>
    <w:rsid w:val="00682F09"/>
    <w:rsid w:val="006859D4"/>
    <w:rsid w:val="00686AD3"/>
    <w:rsid w:val="006923EA"/>
    <w:rsid w:val="00692DFD"/>
    <w:rsid w:val="00693DB6"/>
    <w:rsid w:val="006951E2"/>
    <w:rsid w:val="00697E53"/>
    <w:rsid w:val="00697E61"/>
    <w:rsid w:val="00697FED"/>
    <w:rsid w:val="006A0AA9"/>
    <w:rsid w:val="006A0FA1"/>
    <w:rsid w:val="006A15EC"/>
    <w:rsid w:val="006A31B2"/>
    <w:rsid w:val="006A3992"/>
    <w:rsid w:val="006A4105"/>
    <w:rsid w:val="006A4EC2"/>
    <w:rsid w:val="006A6231"/>
    <w:rsid w:val="006A6A90"/>
    <w:rsid w:val="006A729B"/>
    <w:rsid w:val="006A7C3D"/>
    <w:rsid w:val="006A7FDF"/>
    <w:rsid w:val="006B1947"/>
    <w:rsid w:val="006B194C"/>
    <w:rsid w:val="006B32E9"/>
    <w:rsid w:val="006B36C2"/>
    <w:rsid w:val="006B4E4B"/>
    <w:rsid w:val="006B4FFA"/>
    <w:rsid w:val="006B5DD6"/>
    <w:rsid w:val="006B69BA"/>
    <w:rsid w:val="006B731D"/>
    <w:rsid w:val="006C0A4B"/>
    <w:rsid w:val="006C2234"/>
    <w:rsid w:val="006C7523"/>
    <w:rsid w:val="006D0663"/>
    <w:rsid w:val="006D08F8"/>
    <w:rsid w:val="006D12B6"/>
    <w:rsid w:val="006D163A"/>
    <w:rsid w:val="006D1B4C"/>
    <w:rsid w:val="006D1EA9"/>
    <w:rsid w:val="006D22D2"/>
    <w:rsid w:val="006D247E"/>
    <w:rsid w:val="006D261A"/>
    <w:rsid w:val="006D4691"/>
    <w:rsid w:val="006D5C9D"/>
    <w:rsid w:val="006D7314"/>
    <w:rsid w:val="006E05C1"/>
    <w:rsid w:val="006E0E1C"/>
    <w:rsid w:val="006E0E81"/>
    <w:rsid w:val="006E0FC1"/>
    <w:rsid w:val="006E1CEF"/>
    <w:rsid w:val="006E1ED8"/>
    <w:rsid w:val="006E3C73"/>
    <w:rsid w:val="006E5B13"/>
    <w:rsid w:val="006E6157"/>
    <w:rsid w:val="006F0B9F"/>
    <w:rsid w:val="006F0D06"/>
    <w:rsid w:val="006F1527"/>
    <w:rsid w:val="006F298D"/>
    <w:rsid w:val="006F2EF6"/>
    <w:rsid w:val="006F2FA0"/>
    <w:rsid w:val="006F3232"/>
    <w:rsid w:val="006F3509"/>
    <w:rsid w:val="006F42E6"/>
    <w:rsid w:val="006F511F"/>
    <w:rsid w:val="006F57CC"/>
    <w:rsid w:val="0070088C"/>
    <w:rsid w:val="0070110B"/>
    <w:rsid w:val="00701A92"/>
    <w:rsid w:val="00702212"/>
    <w:rsid w:val="0070262C"/>
    <w:rsid w:val="00703C90"/>
    <w:rsid w:val="007041DE"/>
    <w:rsid w:val="007048EE"/>
    <w:rsid w:val="007059D0"/>
    <w:rsid w:val="00705A78"/>
    <w:rsid w:val="00706325"/>
    <w:rsid w:val="007071BC"/>
    <w:rsid w:val="007075A1"/>
    <w:rsid w:val="0070769B"/>
    <w:rsid w:val="00707B6D"/>
    <w:rsid w:val="00711A4E"/>
    <w:rsid w:val="00714BF9"/>
    <w:rsid w:val="00720EDA"/>
    <w:rsid w:val="00721246"/>
    <w:rsid w:val="007216A6"/>
    <w:rsid w:val="007216F3"/>
    <w:rsid w:val="00722E1C"/>
    <w:rsid w:val="007249DD"/>
    <w:rsid w:val="00725292"/>
    <w:rsid w:val="0072573E"/>
    <w:rsid w:val="007267A9"/>
    <w:rsid w:val="007273F8"/>
    <w:rsid w:val="00727B01"/>
    <w:rsid w:val="0073018A"/>
    <w:rsid w:val="00730F69"/>
    <w:rsid w:val="0073101A"/>
    <w:rsid w:val="007317BB"/>
    <w:rsid w:val="00732933"/>
    <w:rsid w:val="007350C4"/>
    <w:rsid w:val="00735512"/>
    <w:rsid w:val="007369FD"/>
    <w:rsid w:val="0073718C"/>
    <w:rsid w:val="00737495"/>
    <w:rsid w:val="007376E5"/>
    <w:rsid w:val="00737C4B"/>
    <w:rsid w:val="007414AB"/>
    <w:rsid w:val="00741F5E"/>
    <w:rsid w:val="00742389"/>
    <w:rsid w:val="00743413"/>
    <w:rsid w:val="0074444D"/>
    <w:rsid w:val="00744F6A"/>
    <w:rsid w:val="007454CA"/>
    <w:rsid w:val="00745F90"/>
    <w:rsid w:val="00746848"/>
    <w:rsid w:val="00746BBE"/>
    <w:rsid w:val="007478F0"/>
    <w:rsid w:val="00751234"/>
    <w:rsid w:val="0075299E"/>
    <w:rsid w:val="00753E18"/>
    <w:rsid w:val="00755B07"/>
    <w:rsid w:val="00755F8D"/>
    <w:rsid w:val="00756F86"/>
    <w:rsid w:val="007574D8"/>
    <w:rsid w:val="00757887"/>
    <w:rsid w:val="007602AF"/>
    <w:rsid w:val="0076278E"/>
    <w:rsid w:val="00764DFD"/>
    <w:rsid w:val="00765C45"/>
    <w:rsid w:val="00766DEB"/>
    <w:rsid w:val="00767EB2"/>
    <w:rsid w:val="007704CA"/>
    <w:rsid w:val="00772351"/>
    <w:rsid w:val="007723D8"/>
    <w:rsid w:val="00772786"/>
    <w:rsid w:val="007744BB"/>
    <w:rsid w:val="007767B7"/>
    <w:rsid w:val="0077771F"/>
    <w:rsid w:val="00780388"/>
    <w:rsid w:val="00780ADF"/>
    <w:rsid w:val="0078383C"/>
    <w:rsid w:val="00783A83"/>
    <w:rsid w:val="00784131"/>
    <w:rsid w:val="0078591A"/>
    <w:rsid w:val="00785E23"/>
    <w:rsid w:val="00787D52"/>
    <w:rsid w:val="00790EAC"/>
    <w:rsid w:val="007912CB"/>
    <w:rsid w:val="007933D8"/>
    <w:rsid w:val="00794BE8"/>
    <w:rsid w:val="00794D1D"/>
    <w:rsid w:val="007950E4"/>
    <w:rsid w:val="0079636D"/>
    <w:rsid w:val="00797509"/>
    <w:rsid w:val="00797DBD"/>
    <w:rsid w:val="007A117E"/>
    <w:rsid w:val="007A364F"/>
    <w:rsid w:val="007A3FF4"/>
    <w:rsid w:val="007A475C"/>
    <w:rsid w:val="007B1DF6"/>
    <w:rsid w:val="007B20C0"/>
    <w:rsid w:val="007B2DA7"/>
    <w:rsid w:val="007B3362"/>
    <w:rsid w:val="007B491E"/>
    <w:rsid w:val="007B4F88"/>
    <w:rsid w:val="007B5B95"/>
    <w:rsid w:val="007B6D6E"/>
    <w:rsid w:val="007B79F8"/>
    <w:rsid w:val="007B7C81"/>
    <w:rsid w:val="007C0BEA"/>
    <w:rsid w:val="007C1088"/>
    <w:rsid w:val="007C2F0D"/>
    <w:rsid w:val="007C3337"/>
    <w:rsid w:val="007C4A0B"/>
    <w:rsid w:val="007C4BA0"/>
    <w:rsid w:val="007C5D55"/>
    <w:rsid w:val="007C5E02"/>
    <w:rsid w:val="007C6EAD"/>
    <w:rsid w:val="007D0B96"/>
    <w:rsid w:val="007D0DFA"/>
    <w:rsid w:val="007D151A"/>
    <w:rsid w:val="007D2E68"/>
    <w:rsid w:val="007D3586"/>
    <w:rsid w:val="007D3A1E"/>
    <w:rsid w:val="007D7D17"/>
    <w:rsid w:val="007E090A"/>
    <w:rsid w:val="007E181C"/>
    <w:rsid w:val="007E3176"/>
    <w:rsid w:val="007E323F"/>
    <w:rsid w:val="007E3925"/>
    <w:rsid w:val="007E586F"/>
    <w:rsid w:val="007F0727"/>
    <w:rsid w:val="007F132E"/>
    <w:rsid w:val="007F2067"/>
    <w:rsid w:val="007F366B"/>
    <w:rsid w:val="007F3A04"/>
    <w:rsid w:val="007F3CF8"/>
    <w:rsid w:val="007F3D95"/>
    <w:rsid w:val="007F56EC"/>
    <w:rsid w:val="007F5EEE"/>
    <w:rsid w:val="007F6832"/>
    <w:rsid w:val="007F7214"/>
    <w:rsid w:val="00800470"/>
    <w:rsid w:val="0080192C"/>
    <w:rsid w:val="0080231A"/>
    <w:rsid w:val="00802EBD"/>
    <w:rsid w:val="008037B9"/>
    <w:rsid w:val="0080426E"/>
    <w:rsid w:val="00804634"/>
    <w:rsid w:val="0080491E"/>
    <w:rsid w:val="00804CF9"/>
    <w:rsid w:val="00804D51"/>
    <w:rsid w:val="00805182"/>
    <w:rsid w:val="00805D38"/>
    <w:rsid w:val="008065BB"/>
    <w:rsid w:val="008071E9"/>
    <w:rsid w:val="0080793D"/>
    <w:rsid w:val="00807B4D"/>
    <w:rsid w:val="008103C6"/>
    <w:rsid w:val="00810542"/>
    <w:rsid w:val="00812913"/>
    <w:rsid w:val="008135D2"/>
    <w:rsid w:val="00814F7B"/>
    <w:rsid w:val="00817481"/>
    <w:rsid w:val="00817A93"/>
    <w:rsid w:val="00820E61"/>
    <w:rsid w:val="00823648"/>
    <w:rsid w:val="00823A9B"/>
    <w:rsid w:val="0082583D"/>
    <w:rsid w:val="00827168"/>
    <w:rsid w:val="00830B8D"/>
    <w:rsid w:val="00832797"/>
    <w:rsid w:val="0083332E"/>
    <w:rsid w:val="00833BBB"/>
    <w:rsid w:val="008364AF"/>
    <w:rsid w:val="008366F5"/>
    <w:rsid w:val="00837987"/>
    <w:rsid w:val="008379F0"/>
    <w:rsid w:val="00837E8A"/>
    <w:rsid w:val="00840375"/>
    <w:rsid w:val="00842E8E"/>
    <w:rsid w:val="00843AA5"/>
    <w:rsid w:val="0084730E"/>
    <w:rsid w:val="008474F8"/>
    <w:rsid w:val="00847AC5"/>
    <w:rsid w:val="008519CC"/>
    <w:rsid w:val="00852157"/>
    <w:rsid w:val="008524CE"/>
    <w:rsid w:val="00855FC2"/>
    <w:rsid w:val="008561F3"/>
    <w:rsid w:val="00856202"/>
    <w:rsid w:val="00856EAD"/>
    <w:rsid w:val="00863EC4"/>
    <w:rsid w:val="00865989"/>
    <w:rsid w:val="00867EE1"/>
    <w:rsid w:val="008703D7"/>
    <w:rsid w:val="008708BB"/>
    <w:rsid w:val="00870D8B"/>
    <w:rsid w:val="00871743"/>
    <w:rsid w:val="008727DC"/>
    <w:rsid w:val="00872D93"/>
    <w:rsid w:val="00874ED5"/>
    <w:rsid w:val="00880A31"/>
    <w:rsid w:val="00880D54"/>
    <w:rsid w:val="008812F9"/>
    <w:rsid w:val="00881306"/>
    <w:rsid w:val="008821F3"/>
    <w:rsid w:val="008828F9"/>
    <w:rsid w:val="00882D52"/>
    <w:rsid w:val="00886F57"/>
    <w:rsid w:val="00887E03"/>
    <w:rsid w:val="00890F85"/>
    <w:rsid w:val="00892E9E"/>
    <w:rsid w:val="00893439"/>
    <w:rsid w:val="00893CB5"/>
    <w:rsid w:val="0089435F"/>
    <w:rsid w:val="00894719"/>
    <w:rsid w:val="00897E5F"/>
    <w:rsid w:val="008A0788"/>
    <w:rsid w:val="008A1211"/>
    <w:rsid w:val="008A1C10"/>
    <w:rsid w:val="008A2D25"/>
    <w:rsid w:val="008A3E1A"/>
    <w:rsid w:val="008A55EB"/>
    <w:rsid w:val="008A58B8"/>
    <w:rsid w:val="008B0567"/>
    <w:rsid w:val="008B1137"/>
    <w:rsid w:val="008B13B0"/>
    <w:rsid w:val="008B3313"/>
    <w:rsid w:val="008B4611"/>
    <w:rsid w:val="008B60F5"/>
    <w:rsid w:val="008B7DA3"/>
    <w:rsid w:val="008C0390"/>
    <w:rsid w:val="008C0CCF"/>
    <w:rsid w:val="008C0E91"/>
    <w:rsid w:val="008C0F0E"/>
    <w:rsid w:val="008C2AD3"/>
    <w:rsid w:val="008C2E3B"/>
    <w:rsid w:val="008C39D3"/>
    <w:rsid w:val="008C44AE"/>
    <w:rsid w:val="008C5C6C"/>
    <w:rsid w:val="008D0936"/>
    <w:rsid w:val="008D1B9C"/>
    <w:rsid w:val="008D296E"/>
    <w:rsid w:val="008D2FE6"/>
    <w:rsid w:val="008D6011"/>
    <w:rsid w:val="008D716A"/>
    <w:rsid w:val="008E032C"/>
    <w:rsid w:val="008E0606"/>
    <w:rsid w:val="008E48B1"/>
    <w:rsid w:val="008E4EC9"/>
    <w:rsid w:val="008E65A4"/>
    <w:rsid w:val="008E7870"/>
    <w:rsid w:val="008E7BBE"/>
    <w:rsid w:val="008F281D"/>
    <w:rsid w:val="008F2BEB"/>
    <w:rsid w:val="008F2DFB"/>
    <w:rsid w:val="008F3196"/>
    <w:rsid w:val="008F53D1"/>
    <w:rsid w:val="008F7699"/>
    <w:rsid w:val="008F7B22"/>
    <w:rsid w:val="00902951"/>
    <w:rsid w:val="00904477"/>
    <w:rsid w:val="00904ACF"/>
    <w:rsid w:val="00905614"/>
    <w:rsid w:val="009077FF"/>
    <w:rsid w:val="00911070"/>
    <w:rsid w:val="00912E75"/>
    <w:rsid w:val="00914E64"/>
    <w:rsid w:val="0091539F"/>
    <w:rsid w:val="0091673D"/>
    <w:rsid w:val="00917E18"/>
    <w:rsid w:val="00920FDC"/>
    <w:rsid w:val="0092103D"/>
    <w:rsid w:val="0092197A"/>
    <w:rsid w:val="009222A5"/>
    <w:rsid w:val="00922513"/>
    <w:rsid w:val="00923A21"/>
    <w:rsid w:val="00924F61"/>
    <w:rsid w:val="00925DEF"/>
    <w:rsid w:val="00927115"/>
    <w:rsid w:val="00927F77"/>
    <w:rsid w:val="009316F5"/>
    <w:rsid w:val="009330AF"/>
    <w:rsid w:val="009335AC"/>
    <w:rsid w:val="00933607"/>
    <w:rsid w:val="00934428"/>
    <w:rsid w:val="00934475"/>
    <w:rsid w:val="0093451C"/>
    <w:rsid w:val="00934ED2"/>
    <w:rsid w:val="00935274"/>
    <w:rsid w:val="009365AA"/>
    <w:rsid w:val="009401A8"/>
    <w:rsid w:val="00941552"/>
    <w:rsid w:val="00941CC2"/>
    <w:rsid w:val="0094415A"/>
    <w:rsid w:val="0094440C"/>
    <w:rsid w:val="00944677"/>
    <w:rsid w:val="0094605B"/>
    <w:rsid w:val="009464D3"/>
    <w:rsid w:val="009510C3"/>
    <w:rsid w:val="0095236C"/>
    <w:rsid w:val="00952D91"/>
    <w:rsid w:val="00954700"/>
    <w:rsid w:val="00956B9F"/>
    <w:rsid w:val="00956C88"/>
    <w:rsid w:val="00960ABF"/>
    <w:rsid w:val="00961CEF"/>
    <w:rsid w:val="009625D6"/>
    <w:rsid w:val="00962E2E"/>
    <w:rsid w:val="00962FA7"/>
    <w:rsid w:val="00963514"/>
    <w:rsid w:val="0096664A"/>
    <w:rsid w:val="0097101B"/>
    <w:rsid w:val="00971702"/>
    <w:rsid w:val="00971DC0"/>
    <w:rsid w:val="00971FD7"/>
    <w:rsid w:val="009737F2"/>
    <w:rsid w:val="00975190"/>
    <w:rsid w:val="0097592C"/>
    <w:rsid w:val="00977392"/>
    <w:rsid w:val="009773B8"/>
    <w:rsid w:val="00980FE6"/>
    <w:rsid w:val="009816FC"/>
    <w:rsid w:val="0098451D"/>
    <w:rsid w:val="0098572D"/>
    <w:rsid w:val="00987B25"/>
    <w:rsid w:val="00991344"/>
    <w:rsid w:val="00992062"/>
    <w:rsid w:val="00992132"/>
    <w:rsid w:val="0099356B"/>
    <w:rsid w:val="009960C9"/>
    <w:rsid w:val="00996C1D"/>
    <w:rsid w:val="00997C95"/>
    <w:rsid w:val="009A00F9"/>
    <w:rsid w:val="009A0FB4"/>
    <w:rsid w:val="009A10C3"/>
    <w:rsid w:val="009A3772"/>
    <w:rsid w:val="009A41B9"/>
    <w:rsid w:val="009A4C5D"/>
    <w:rsid w:val="009B030D"/>
    <w:rsid w:val="009B2404"/>
    <w:rsid w:val="009B2D0C"/>
    <w:rsid w:val="009B3011"/>
    <w:rsid w:val="009B33F9"/>
    <w:rsid w:val="009B7286"/>
    <w:rsid w:val="009C1E09"/>
    <w:rsid w:val="009C2130"/>
    <w:rsid w:val="009C351B"/>
    <w:rsid w:val="009C4233"/>
    <w:rsid w:val="009C5810"/>
    <w:rsid w:val="009C7F0C"/>
    <w:rsid w:val="009D09B7"/>
    <w:rsid w:val="009D3227"/>
    <w:rsid w:val="009D42F8"/>
    <w:rsid w:val="009D5577"/>
    <w:rsid w:val="009D6506"/>
    <w:rsid w:val="009D65D6"/>
    <w:rsid w:val="009D6C49"/>
    <w:rsid w:val="009D7B84"/>
    <w:rsid w:val="009D7E4E"/>
    <w:rsid w:val="009E10BB"/>
    <w:rsid w:val="009E266B"/>
    <w:rsid w:val="009E2931"/>
    <w:rsid w:val="009E4BF8"/>
    <w:rsid w:val="009E5340"/>
    <w:rsid w:val="009F0BCC"/>
    <w:rsid w:val="009F0D95"/>
    <w:rsid w:val="009F2DF7"/>
    <w:rsid w:val="009F57CB"/>
    <w:rsid w:val="009F5B10"/>
    <w:rsid w:val="009F7A4E"/>
    <w:rsid w:val="00A03528"/>
    <w:rsid w:val="00A038A3"/>
    <w:rsid w:val="00A04801"/>
    <w:rsid w:val="00A0706B"/>
    <w:rsid w:val="00A0716C"/>
    <w:rsid w:val="00A07A21"/>
    <w:rsid w:val="00A10E12"/>
    <w:rsid w:val="00A11317"/>
    <w:rsid w:val="00A142E2"/>
    <w:rsid w:val="00A1574F"/>
    <w:rsid w:val="00A16BF9"/>
    <w:rsid w:val="00A1737F"/>
    <w:rsid w:val="00A17AB8"/>
    <w:rsid w:val="00A20528"/>
    <w:rsid w:val="00A225DA"/>
    <w:rsid w:val="00A24759"/>
    <w:rsid w:val="00A25590"/>
    <w:rsid w:val="00A259B8"/>
    <w:rsid w:val="00A2623C"/>
    <w:rsid w:val="00A27AC5"/>
    <w:rsid w:val="00A301BB"/>
    <w:rsid w:val="00A323F7"/>
    <w:rsid w:val="00A32A50"/>
    <w:rsid w:val="00A346EE"/>
    <w:rsid w:val="00A3727A"/>
    <w:rsid w:val="00A41808"/>
    <w:rsid w:val="00A440FF"/>
    <w:rsid w:val="00A446D2"/>
    <w:rsid w:val="00A4509D"/>
    <w:rsid w:val="00A45990"/>
    <w:rsid w:val="00A479A2"/>
    <w:rsid w:val="00A5004B"/>
    <w:rsid w:val="00A505FB"/>
    <w:rsid w:val="00A526FE"/>
    <w:rsid w:val="00A60461"/>
    <w:rsid w:val="00A623D9"/>
    <w:rsid w:val="00A6371C"/>
    <w:rsid w:val="00A645B3"/>
    <w:rsid w:val="00A65A2F"/>
    <w:rsid w:val="00A65A71"/>
    <w:rsid w:val="00A74911"/>
    <w:rsid w:val="00A752A2"/>
    <w:rsid w:val="00A76421"/>
    <w:rsid w:val="00A7669B"/>
    <w:rsid w:val="00A76762"/>
    <w:rsid w:val="00A768D0"/>
    <w:rsid w:val="00A76B17"/>
    <w:rsid w:val="00A77980"/>
    <w:rsid w:val="00A80CFB"/>
    <w:rsid w:val="00A81B63"/>
    <w:rsid w:val="00A81E25"/>
    <w:rsid w:val="00A84948"/>
    <w:rsid w:val="00A84E74"/>
    <w:rsid w:val="00A863B8"/>
    <w:rsid w:val="00A8736D"/>
    <w:rsid w:val="00A8799D"/>
    <w:rsid w:val="00A91BBE"/>
    <w:rsid w:val="00A927AF"/>
    <w:rsid w:val="00A937A6"/>
    <w:rsid w:val="00A9421C"/>
    <w:rsid w:val="00A94EB4"/>
    <w:rsid w:val="00A96BA3"/>
    <w:rsid w:val="00A96DA5"/>
    <w:rsid w:val="00A973C7"/>
    <w:rsid w:val="00A97596"/>
    <w:rsid w:val="00AA1A17"/>
    <w:rsid w:val="00AA1F73"/>
    <w:rsid w:val="00AA2A8F"/>
    <w:rsid w:val="00AB0D4A"/>
    <w:rsid w:val="00AB12C4"/>
    <w:rsid w:val="00AB4FB2"/>
    <w:rsid w:val="00AB61C4"/>
    <w:rsid w:val="00AB6AA1"/>
    <w:rsid w:val="00AC0A8C"/>
    <w:rsid w:val="00AC0F7D"/>
    <w:rsid w:val="00AC21AB"/>
    <w:rsid w:val="00AC2621"/>
    <w:rsid w:val="00AC27F4"/>
    <w:rsid w:val="00AC2E99"/>
    <w:rsid w:val="00AC3702"/>
    <w:rsid w:val="00AC3CFB"/>
    <w:rsid w:val="00AC41E7"/>
    <w:rsid w:val="00AC5406"/>
    <w:rsid w:val="00AC6313"/>
    <w:rsid w:val="00AC7078"/>
    <w:rsid w:val="00AD00FD"/>
    <w:rsid w:val="00AD0C2D"/>
    <w:rsid w:val="00AD1CCA"/>
    <w:rsid w:val="00AD2004"/>
    <w:rsid w:val="00AD25DD"/>
    <w:rsid w:val="00AD2CD2"/>
    <w:rsid w:val="00AD4032"/>
    <w:rsid w:val="00AD74BC"/>
    <w:rsid w:val="00AE01A0"/>
    <w:rsid w:val="00AE01F0"/>
    <w:rsid w:val="00AE2F33"/>
    <w:rsid w:val="00AE3AAB"/>
    <w:rsid w:val="00AE404D"/>
    <w:rsid w:val="00AE60BB"/>
    <w:rsid w:val="00AE6159"/>
    <w:rsid w:val="00AE6379"/>
    <w:rsid w:val="00AE66FA"/>
    <w:rsid w:val="00AE7CFB"/>
    <w:rsid w:val="00AF0B0F"/>
    <w:rsid w:val="00AF277A"/>
    <w:rsid w:val="00AF35C1"/>
    <w:rsid w:val="00AF3EF6"/>
    <w:rsid w:val="00AF4689"/>
    <w:rsid w:val="00AF5FE8"/>
    <w:rsid w:val="00AF6B27"/>
    <w:rsid w:val="00AF7549"/>
    <w:rsid w:val="00AF768B"/>
    <w:rsid w:val="00AF7E16"/>
    <w:rsid w:val="00B0067D"/>
    <w:rsid w:val="00B03060"/>
    <w:rsid w:val="00B03297"/>
    <w:rsid w:val="00B0372B"/>
    <w:rsid w:val="00B04F2B"/>
    <w:rsid w:val="00B059A7"/>
    <w:rsid w:val="00B06856"/>
    <w:rsid w:val="00B078C6"/>
    <w:rsid w:val="00B10231"/>
    <w:rsid w:val="00B102F4"/>
    <w:rsid w:val="00B13E39"/>
    <w:rsid w:val="00B16152"/>
    <w:rsid w:val="00B165C5"/>
    <w:rsid w:val="00B16BFF"/>
    <w:rsid w:val="00B17DED"/>
    <w:rsid w:val="00B21741"/>
    <w:rsid w:val="00B2339E"/>
    <w:rsid w:val="00B23599"/>
    <w:rsid w:val="00B235C1"/>
    <w:rsid w:val="00B262F8"/>
    <w:rsid w:val="00B27740"/>
    <w:rsid w:val="00B279AA"/>
    <w:rsid w:val="00B304B7"/>
    <w:rsid w:val="00B32A21"/>
    <w:rsid w:val="00B336E0"/>
    <w:rsid w:val="00B34A71"/>
    <w:rsid w:val="00B35138"/>
    <w:rsid w:val="00B36C5A"/>
    <w:rsid w:val="00B372CE"/>
    <w:rsid w:val="00B40223"/>
    <w:rsid w:val="00B414F4"/>
    <w:rsid w:val="00B418CE"/>
    <w:rsid w:val="00B42969"/>
    <w:rsid w:val="00B43468"/>
    <w:rsid w:val="00B44AF4"/>
    <w:rsid w:val="00B46523"/>
    <w:rsid w:val="00B466B8"/>
    <w:rsid w:val="00B47344"/>
    <w:rsid w:val="00B47600"/>
    <w:rsid w:val="00B50081"/>
    <w:rsid w:val="00B50D8D"/>
    <w:rsid w:val="00B5176B"/>
    <w:rsid w:val="00B518DA"/>
    <w:rsid w:val="00B51941"/>
    <w:rsid w:val="00B532DD"/>
    <w:rsid w:val="00B5526B"/>
    <w:rsid w:val="00B561D5"/>
    <w:rsid w:val="00B56524"/>
    <w:rsid w:val="00B61193"/>
    <w:rsid w:val="00B61901"/>
    <w:rsid w:val="00B63748"/>
    <w:rsid w:val="00B6621C"/>
    <w:rsid w:val="00B66CD9"/>
    <w:rsid w:val="00B67CE5"/>
    <w:rsid w:val="00B72A1D"/>
    <w:rsid w:val="00B73484"/>
    <w:rsid w:val="00B74643"/>
    <w:rsid w:val="00B749B1"/>
    <w:rsid w:val="00B74A4A"/>
    <w:rsid w:val="00B75AE6"/>
    <w:rsid w:val="00B77942"/>
    <w:rsid w:val="00B77EE9"/>
    <w:rsid w:val="00B813C3"/>
    <w:rsid w:val="00B823AD"/>
    <w:rsid w:val="00B82985"/>
    <w:rsid w:val="00B83B34"/>
    <w:rsid w:val="00B8484C"/>
    <w:rsid w:val="00B91C7B"/>
    <w:rsid w:val="00B925E4"/>
    <w:rsid w:val="00B92BFB"/>
    <w:rsid w:val="00B92C65"/>
    <w:rsid w:val="00B937B7"/>
    <w:rsid w:val="00B9484A"/>
    <w:rsid w:val="00B94DDB"/>
    <w:rsid w:val="00B9543E"/>
    <w:rsid w:val="00B956E4"/>
    <w:rsid w:val="00B96043"/>
    <w:rsid w:val="00B968FC"/>
    <w:rsid w:val="00B97BBD"/>
    <w:rsid w:val="00BA0395"/>
    <w:rsid w:val="00BA0884"/>
    <w:rsid w:val="00BA0AE1"/>
    <w:rsid w:val="00BA0B86"/>
    <w:rsid w:val="00BA2FBB"/>
    <w:rsid w:val="00BA4D67"/>
    <w:rsid w:val="00BA715B"/>
    <w:rsid w:val="00BB0229"/>
    <w:rsid w:val="00BB0856"/>
    <w:rsid w:val="00BB094B"/>
    <w:rsid w:val="00BB0D72"/>
    <w:rsid w:val="00BB1750"/>
    <w:rsid w:val="00BB21AE"/>
    <w:rsid w:val="00BB26B6"/>
    <w:rsid w:val="00BB2FB7"/>
    <w:rsid w:val="00BB5470"/>
    <w:rsid w:val="00BC14EC"/>
    <w:rsid w:val="00BC2A9F"/>
    <w:rsid w:val="00BC3CB8"/>
    <w:rsid w:val="00BC441F"/>
    <w:rsid w:val="00BC6AF7"/>
    <w:rsid w:val="00BC7722"/>
    <w:rsid w:val="00BC7ACE"/>
    <w:rsid w:val="00BC7CA2"/>
    <w:rsid w:val="00BD0195"/>
    <w:rsid w:val="00BD0593"/>
    <w:rsid w:val="00BD43DD"/>
    <w:rsid w:val="00BD4A76"/>
    <w:rsid w:val="00BD4EBB"/>
    <w:rsid w:val="00BD6F4A"/>
    <w:rsid w:val="00BE015B"/>
    <w:rsid w:val="00BE01B0"/>
    <w:rsid w:val="00BE10DF"/>
    <w:rsid w:val="00BE120E"/>
    <w:rsid w:val="00BE45C1"/>
    <w:rsid w:val="00BE4A5C"/>
    <w:rsid w:val="00BE7E9A"/>
    <w:rsid w:val="00BF03D1"/>
    <w:rsid w:val="00BF1907"/>
    <w:rsid w:val="00BF2CCF"/>
    <w:rsid w:val="00BF2FB0"/>
    <w:rsid w:val="00BF4D48"/>
    <w:rsid w:val="00BF546A"/>
    <w:rsid w:val="00BF68E3"/>
    <w:rsid w:val="00BF6CB3"/>
    <w:rsid w:val="00BF6EA9"/>
    <w:rsid w:val="00BF7076"/>
    <w:rsid w:val="00BF71DE"/>
    <w:rsid w:val="00C010D1"/>
    <w:rsid w:val="00C02024"/>
    <w:rsid w:val="00C02923"/>
    <w:rsid w:val="00C031D0"/>
    <w:rsid w:val="00C06B5A"/>
    <w:rsid w:val="00C123DA"/>
    <w:rsid w:val="00C13C21"/>
    <w:rsid w:val="00C13F7A"/>
    <w:rsid w:val="00C14257"/>
    <w:rsid w:val="00C14DBB"/>
    <w:rsid w:val="00C15C76"/>
    <w:rsid w:val="00C16C11"/>
    <w:rsid w:val="00C16E16"/>
    <w:rsid w:val="00C17B25"/>
    <w:rsid w:val="00C2075D"/>
    <w:rsid w:val="00C20A44"/>
    <w:rsid w:val="00C20D3A"/>
    <w:rsid w:val="00C21113"/>
    <w:rsid w:val="00C2131E"/>
    <w:rsid w:val="00C2223D"/>
    <w:rsid w:val="00C25916"/>
    <w:rsid w:val="00C26E1C"/>
    <w:rsid w:val="00C26ED0"/>
    <w:rsid w:val="00C27A86"/>
    <w:rsid w:val="00C300A7"/>
    <w:rsid w:val="00C30887"/>
    <w:rsid w:val="00C315BD"/>
    <w:rsid w:val="00C3167D"/>
    <w:rsid w:val="00C32059"/>
    <w:rsid w:val="00C33278"/>
    <w:rsid w:val="00C332A0"/>
    <w:rsid w:val="00C33D61"/>
    <w:rsid w:val="00C34A0A"/>
    <w:rsid w:val="00C360DC"/>
    <w:rsid w:val="00C36346"/>
    <w:rsid w:val="00C364F7"/>
    <w:rsid w:val="00C37658"/>
    <w:rsid w:val="00C37DB9"/>
    <w:rsid w:val="00C37EF5"/>
    <w:rsid w:val="00C4075E"/>
    <w:rsid w:val="00C43DAE"/>
    <w:rsid w:val="00C453A0"/>
    <w:rsid w:val="00C46C47"/>
    <w:rsid w:val="00C472C8"/>
    <w:rsid w:val="00C475E6"/>
    <w:rsid w:val="00C50998"/>
    <w:rsid w:val="00C513B8"/>
    <w:rsid w:val="00C51DFA"/>
    <w:rsid w:val="00C52CC3"/>
    <w:rsid w:val="00C53372"/>
    <w:rsid w:val="00C536A2"/>
    <w:rsid w:val="00C54490"/>
    <w:rsid w:val="00C54FA0"/>
    <w:rsid w:val="00C56066"/>
    <w:rsid w:val="00C569CF"/>
    <w:rsid w:val="00C57370"/>
    <w:rsid w:val="00C60F61"/>
    <w:rsid w:val="00C6295C"/>
    <w:rsid w:val="00C62C1E"/>
    <w:rsid w:val="00C62FFD"/>
    <w:rsid w:val="00C655DF"/>
    <w:rsid w:val="00C65F32"/>
    <w:rsid w:val="00C664AB"/>
    <w:rsid w:val="00C66741"/>
    <w:rsid w:val="00C6711A"/>
    <w:rsid w:val="00C676B8"/>
    <w:rsid w:val="00C67BCA"/>
    <w:rsid w:val="00C67CF9"/>
    <w:rsid w:val="00C67DF7"/>
    <w:rsid w:val="00C7103F"/>
    <w:rsid w:val="00C714FF"/>
    <w:rsid w:val="00C71F1D"/>
    <w:rsid w:val="00C7214A"/>
    <w:rsid w:val="00C7440C"/>
    <w:rsid w:val="00C75B02"/>
    <w:rsid w:val="00C75F7E"/>
    <w:rsid w:val="00C779AE"/>
    <w:rsid w:val="00C81687"/>
    <w:rsid w:val="00C83B43"/>
    <w:rsid w:val="00C84B7A"/>
    <w:rsid w:val="00C84D53"/>
    <w:rsid w:val="00C85E60"/>
    <w:rsid w:val="00C862D8"/>
    <w:rsid w:val="00C90E59"/>
    <w:rsid w:val="00C91609"/>
    <w:rsid w:val="00C934EA"/>
    <w:rsid w:val="00C9381E"/>
    <w:rsid w:val="00C97871"/>
    <w:rsid w:val="00C97B24"/>
    <w:rsid w:val="00CA0246"/>
    <w:rsid w:val="00CA46AF"/>
    <w:rsid w:val="00CA4D86"/>
    <w:rsid w:val="00CA67D8"/>
    <w:rsid w:val="00CA7EE3"/>
    <w:rsid w:val="00CB01AD"/>
    <w:rsid w:val="00CB201B"/>
    <w:rsid w:val="00CB2631"/>
    <w:rsid w:val="00CB2D73"/>
    <w:rsid w:val="00CB573B"/>
    <w:rsid w:val="00CB7331"/>
    <w:rsid w:val="00CB79DC"/>
    <w:rsid w:val="00CC0C5C"/>
    <w:rsid w:val="00CC158D"/>
    <w:rsid w:val="00CC1B80"/>
    <w:rsid w:val="00CC1C39"/>
    <w:rsid w:val="00CC565D"/>
    <w:rsid w:val="00CC610F"/>
    <w:rsid w:val="00CD2500"/>
    <w:rsid w:val="00CD2867"/>
    <w:rsid w:val="00CD3BEA"/>
    <w:rsid w:val="00CD690E"/>
    <w:rsid w:val="00CD7251"/>
    <w:rsid w:val="00CE1BEC"/>
    <w:rsid w:val="00CE42BF"/>
    <w:rsid w:val="00CE6D9D"/>
    <w:rsid w:val="00CE7687"/>
    <w:rsid w:val="00CE7FC0"/>
    <w:rsid w:val="00CF16A6"/>
    <w:rsid w:val="00CF26D8"/>
    <w:rsid w:val="00CF2739"/>
    <w:rsid w:val="00CF3671"/>
    <w:rsid w:val="00CF55CF"/>
    <w:rsid w:val="00CF5D74"/>
    <w:rsid w:val="00D0057E"/>
    <w:rsid w:val="00D0270D"/>
    <w:rsid w:val="00D05572"/>
    <w:rsid w:val="00D05B46"/>
    <w:rsid w:val="00D05BD3"/>
    <w:rsid w:val="00D0605C"/>
    <w:rsid w:val="00D06D94"/>
    <w:rsid w:val="00D074DB"/>
    <w:rsid w:val="00D117CB"/>
    <w:rsid w:val="00D13954"/>
    <w:rsid w:val="00D1483E"/>
    <w:rsid w:val="00D159BE"/>
    <w:rsid w:val="00D16349"/>
    <w:rsid w:val="00D219A0"/>
    <w:rsid w:val="00D22FB8"/>
    <w:rsid w:val="00D231F2"/>
    <w:rsid w:val="00D23432"/>
    <w:rsid w:val="00D242E6"/>
    <w:rsid w:val="00D24F08"/>
    <w:rsid w:val="00D31A15"/>
    <w:rsid w:val="00D32899"/>
    <w:rsid w:val="00D3395A"/>
    <w:rsid w:val="00D34748"/>
    <w:rsid w:val="00D36B8F"/>
    <w:rsid w:val="00D405B2"/>
    <w:rsid w:val="00D41250"/>
    <w:rsid w:val="00D42B29"/>
    <w:rsid w:val="00D447F5"/>
    <w:rsid w:val="00D4639C"/>
    <w:rsid w:val="00D46DED"/>
    <w:rsid w:val="00D507B0"/>
    <w:rsid w:val="00D50F4A"/>
    <w:rsid w:val="00D5158E"/>
    <w:rsid w:val="00D51B1E"/>
    <w:rsid w:val="00D51D1F"/>
    <w:rsid w:val="00D57155"/>
    <w:rsid w:val="00D677E0"/>
    <w:rsid w:val="00D67BDC"/>
    <w:rsid w:val="00D71EDE"/>
    <w:rsid w:val="00D7240B"/>
    <w:rsid w:val="00D72B8B"/>
    <w:rsid w:val="00D732A2"/>
    <w:rsid w:val="00D75146"/>
    <w:rsid w:val="00D757AF"/>
    <w:rsid w:val="00D75DA6"/>
    <w:rsid w:val="00D75DC9"/>
    <w:rsid w:val="00D77267"/>
    <w:rsid w:val="00D77386"/>
    <w:rsid w:val="00D81013"/>
    <w:rsid w:val="00D82440"/>
    <w:rsid w:val="00D825A8"/>
    <w:rsid w:val="00D83BD9"/>
    <w:rsid w:val="00D8434C"/>
    <w:rsid w:val="00D8499A"/>
    <w:rsid w:val="00D84B72"/>
    <w:rsid w:val="00D86CFB"/>
    <w:rsid w:val="00D86FA5"/>
    <w:rsid w:val="00D8753D"/>
    <w:rsid w:val="00D875FB"/>
    <w:rsid w:val="00D87BA7"/>
    <w:rsid w:val="00D9011A"/>
    <w:rsid w:val="00D907F3"/>
    <w:rsid w:val="00D9100E"/>
    <w:rsid w:val="00D929DC"/>
    <w:rsid w:val="00D9367A"/>
    <w:rsid w:val="00D946E0"/>
    <w:rsid w:val="00D960A6"/>
    <w:rsid w:val="00DA1140"/>
    <w:rsid w:val="00DA1230"/>
    <w:rsid w:val="00DA3604"/>
    <w:rsid w:val="00DA656F"/>
    <w:rsid w:val="00DB16AA"/>
    <w:rsid w:val="00DB3490"/>
    <w:rsid w:val="00DB5B54"/>
    <w:rsid w:val="00DB65DD"/>
    <w:rsid w:val="00DC176F"/>
    <w:rsid w:val="00DC1BA3"/>
    <w:rsid w:val="00DC3155"/>
    <w:rsid w:val="00DC486F"/>
    <w:rsid w:val="00DC4A20"/>
    <w:rsid w:val="00DC5110"/>
    <w:rsid w:val="00DC6810"/>
    <w:rsid w:val="00DC6F1C"/>
    <w:rsid w:val="00DC7578"/>
    <w:rsid w:val="00DD02FE"/>
    <w:rsid w:val="00DD135C"/>
    <w:rsid w:val="00DD2B48"/>
    <w:rsid w:val="00DD3259"/>
    <w:rsid w:val="00DD38C7"/>
    <w:rsid w:val="00DD3C48"/>
    <w:rsid w:val="00DD4747"/>
    <w:rsid w:val="00DD5B63"/>
    <w:rsid w:val="00DD6E3C"/>
    <w:rsid w:val="00DD7617"/>
    <w:rsid w:val="00DD7939"/>
    <w:rsid w:val="00DD7A49"/>
    <w:rsid w:val="00DD7EE0"/>
    <w:rsid w:val="00DE076D"/>
    <w:rsid w:val="00DE3FB9"/>
    <w:rsid w:val="00DE42BF"/>
    <w:rsid w:val="00DE4C0F"/>
    <w:rsid w:val="00DE548B"/>
    <w:rsid w:val="00DE6315"/>
    <w:rsid w:val="00DE68AE"/>
    <w:rsid w:val="00DE6BA8"/>
    <w:rsid w:val="00DF00B1"/>
    <w:rsid w:val="00DF040C"/>
    <w:rsid w:val="00DF0775"/>
    <w:rsid w:val="00DF1098"/>
    <w:rsid w:val="00DF1AE9"/>
    <w:rsid w:val="00DF1BE9"/>
    <w:rsid w:val="00DF319B"/>
    <w:rsid w:val="00DF34F5"/>
    <w:rsid w:val="00DF3D42"/>
    <w:rsid w:val="00DF6C56"/>
    <w:rsid w:val="00DF738C"/>
    <w:rsid w:val="00DF78CE"/>
    <w:rsid w:val="00E00F40"/>
    <w:rsid w:val="00E01DF8"/>
    <w:rsid w:val="00E03ED9"/>
    <w:rsid w:val="00E04543"/>
    <w:rsid w:val="00E0486E"/>
    <w:rsid w:val="00E0688C"/>
    <w:rsid w:val="00E06D0D"/>
    <w:rsid w:val="00E07F2E"/>
    <w:rsid w:val="00E109D2"/>
    <w:rsid w:val="00E13BEC"/>
    <w:rsid w:val="00E165D8"/>
    <w:rsid w:val="00E1668E"/>
    <w:rsid w:val="00E16C8A"/>
    <w:rsid w:val="00E230FC"/>
    <w:rsid w:val="00E2423F"/>
    <w:rsid w:val="00E248F5"/>
    <w:rsid w:val="00E263AB"/>
    <w:rsid w:val="00E267A4"/>
    <w:rsid w:val="00E30343"/>
    <w:rsid w:val="00E31BC9"/>
    <w:rsid w:val="00E32637"/>
    <w:rsid w:val="00E337FE"/>
    <w:rsid w:val="00E33DF1"/>
    <w:rsid w:val="00E378B5"/>
    <w:rsid w:val="00E42BD8"/>
    <w:rsid w:val="00E44464"/>
    <w:rsid w:val="00E44CB2"/>
    <w:rsid w:val="00E45A5E"/>
    <w:rsid w:val="00E4716A"/>
    <w:rsid w:val="00E502DA"/>
    <w:rsid w:val="00E50395"/>
    <w:rsid w:val="00E51404"/>
    <w:rsid w:val="00E529F2"/>
    <w:rsid w:val="00E539D3"/>
    <w:rsid w:val="00E53AE4"/>
    <w:rsid w:val="00E53FC8"/>
    <w:rsid w:val="00E549B7"/>
    <w:rsid w:val="00E549E8"/>
    <w:rsid w:val="00E5752E"/>
    <w:rsid w:val="00E579F1"/>
    <w:rsid w:val="00E60291"/>
    <w:rsid w:val="00E63320"/>
    <w:rsid w:val="00E6529F"/>
    <w:rsid w:val="00E66597"/>
    <w:rsid w:val="00E708B0"/>
    <w:rsid w:val="00E715EF"/>
    <w:rsid w:val="00E71BD4"/>
    <w:rsid w:val="00E71D40"/>
    <w:rsid w:val="00E727F4"/>
    <w:rsid w:val="00E729C1"/>
    <w:rsid w:val="00E72CC2"/>
    <w:rsid w:val="00E75093"/>
    <w:rsid w:val="00E75465"/>
    <w:rsid w:val="00E75735"/>
    <w:rsid w:val="00E75CCF"/>
    <w:rsid w:val="00E777B0"/>
    <w:rsid w:val="00E82E3E"/>
    <w:rsid w:val="00E869D1"/>
    <w:rsid w:val="00E87CA5"/>
    <w:rsid w:val="00E87EED"/>
    <w:rsid w:val="00E90CCA"/>
    <w:rsid w:val="00E92B97"/>
    <w:rsid w:val="00E9338E"/>
    <w:rsid w:val="00E96089"/>
    <w:rsid w:val="00E977AB"/>
    <w:rsid w:val="00E97B38"/>
    <w:rsid w:val="00EA0392"/>
    <w:rsid w:val="00EA259A"/>
    <w:rsid w:val="00EA2702"/>
    <w:rsid w:val="00EA27A2"/>
    <w:rsid w:val="00EA5A17"/>
    <w:rsid w:val="00EA5FBC"/>
    <w:rsid w:val="00EA7085"/>
    <w:rsid w:val="00EA7FEA"/>
    <w:rsid w:val="00EB017B"/>
    <w:rsid w:val="00EB23AE"/>
    <w:rsid w:val="00EB25A4"/>
    <w:rsid w:val="00EB4AD5"/>
    <w:rsid w:val="00EB5925"/>
    <w:rsid w:val="00EB59CF"/>
    <w:rsid w:val="00EB5A21"/>
    <w:rsid w:val="00EB6AE3"/>
    <w:rsid w:val="00EB742E"/>
    <w:rsid w:val="00EB7EB1"/>
    <w:rsid w:val="00EC1C0B"/>
    <w:rsid w:val="00EC1E4A"/>
    <w:rsid w:val="00EC20F4"/>
    <w:rsid w:val="00EC288D"/>
    <w:rsid w:val="00EC3A7F"/>
    <w:rsid w:val="00EC435A"/>
    <w:rsid w:val="00EC4471"/>
    <w:rsid w:val="00EC6E66"/>
    <w:rsid w:val="00EC7F52"/>
    <w:rsid w:val="00EC7F64"/>
    <w:rsid w:val="00ED1F10"/>
    <w:rsid w:val="00ED3594"/>
    <w:rsid w:val="00ED3810"/>
    <w:rsid w:val="00ED5E8B"/>
    <w:rsid w:val="00ED6896"/>
    <w:rsid w:val="00ED7575"/>
    <w:rsid w:val="00EE2014"/>
    <w:rsid w:val="00EE253C"/>
    <w:rsid w:val="00EE68F8"/>
    <w:rsid w:val="00EE7916"/>
    <w:rsid w:val="00EF2251"/>
    <w:rsid w:val="00EF2D22"/>
    <w:rsid w:val="00EF351E"/>
    <w:rsid w:val="00EF37D9"/>
    <w:rsid w:val="00EF7C7E"/>
    <w:rsid w:val="00F00574"/>
    <w:rsid w:val="00F01817"/>
    <w:rsid w:val="00F01C36"/>
    <w:rsid w:val="00F01FB4"/>
    <w:rsid w:val="00F042F9"/>
    <w:rsid w:val="00F043EC"/>
    <w:rsid w:val="00F0496C"/>
    <w:rsid w:val="00F059BF"/>
    <w:rsid w:val="00F06C32"/>
    <w:rsid w:val="00F1060F"/>
    <w:rsid w:val="00F10CCB"/>
    <w:rsid w:val="00F12370"/>
    <w:rsid w:val="00F12D27"/>
    <w:rsid w:val="00F12DA5"/>
    <w:rsid w:val="00F14238"/>
    <w:rsid w:val="00F15551"/>
    <w:rsid w:val="00F15A2F"/>
    <w:rsid w:val="00F15AB5"/>
    <w:rsid w:val="00F16598"/>
    <w:rsid w:val="00F21C01"/>
    <w:rsid w:val="00F24BDC"/>
    <w:rsid w:val="00F252A4"/>
    <w:rsid w:val="00F25546"/>
    <w:rsid w:val="00F319C9"/>
    <w:rsid w:val="00F31B13"/>
    <w:rsid w:val="00F32680"/>
    <w:rsid w:val="00F32976"/>
    <w:rsid w:val="00F33225"/>
    <w:rsid w:val="00F348AD"/>
    <w:rsid w:val="00F357B0"/>
    <w:rsid w:val="00F35960"/>
    <w:rsid w:val="00F365DB"/>
    <w:rsid w:val="00F36D78"/>
    <w:rsid w:val="00F37DC7"/>
    <w:rsid w:val="00F37F19"/>
    <w:rsid w:val="00F429BC"/>
    <w:rsid w:val="00F44A1E"/>
    <w:rsid w:val="00F468CC"/>
    <w:rsid w:val="00F46A40"/>
    <w:rsid w:val="00F50220"/>
    <w:rsid w:val="00F5092D"/>
    <w:rsid w:val="00F513EB"/>
    <w:rsid w:val="00F52E7F"/>
    <w:rsid w:val="00F5335D"/>
    <w:rsid w:val="00F53BC6"/>
    <w:rsid w:val="00F5490E"/>
    <w:rsid w:val="00F5556E"/>
    <w:rsid w:val="00F55895"/>
    <w:rsid w:val="00F605A9"/>
    <w:rsid w:val="00F61CFB"/>
    <w:rsid w:val="00F639E2"/>
    <w:rsid w:val="00F654DA"/>
    <w:rsid w:val="00F66088"/>
    <w:rsid w:val="00F6693F"/>
    <w:rsid w:val="00F67575"/>
    <w:rsid w:val="00F71617"/>
    <w:rsid w:val="00F72EC7"/>
    <w:rsid w:val="00F73BFF"/>
    <w:rsid w:val="00F80747"/>
    <w:rsid w:val="00F8076A"/>
    <w:rsid w:val="00F8131F"/>
    <w:rsid w:val="00F81686"/>
    <w:rsid w:val="00F836A4"/>
    <w:rsid w:val="00F83BBE"/>
    <w:rsid w:val="00F83D0E"/>
    <w:rsid w:val="00F87B35"/>
    <w:rsid w:val="00F90E07"/>
    <w:rsid w:val="00F92E3C"/>
    <w:rsid w:val="00F936E3"/>
    <w:rsid w:val="00F938CC"/>
    <w:rsid w:val="00F93C31"/>
    <w:rsid w:val="00F94543"/>
    <w:rsid w:val="00F956D5"/>
    <w:rsid w:val="00F95C86"/>
    <w:rsid w:val="00F963EF"/>
    <w:rsid w:val="00FA1C11"/>
    <w:rsid w:val="00FA355B"/>
    <w:rsid w:val="00FA42D7"/>
    <w:rsid w:val="00FA5D2F"/>
    <w:rsid w:val="00FA7663"/>
    <w:rsid w:val="00FB04BA"/>
    <w:rsid w:val="00FB35A3"/>
    <w:rsid w:val="00FB4506"/>
    <w:rsid w:val="00FB4611"/>
    <w:rsid w:val="00FB502A"/>
    <w:rsid w:val="00FB5FB6"/>
    <w:rsid w:val="00FB7213"/>
    <w:rsid w:val="00FC2B01"/>
    <w:rsid w:val="00FC3CAD"/>
    <w:rsid w:val="00FC4085"/>
    <w:rsid w:val="00FC4CC9"/>
    <w:rsid w:val="00FC537F"/>
    <w:rsid w:val="00FC5600"/>
    <w:rsid w:val="00FC602D"/>
    <w:rsid w:val="00FC704F"/>
    <w:rsid w:val="00FD0188"/>
    <w:rsid w:val="00FD1696"/>
    <w:rsid w:val="00FD16CC"/>
    <w:rsid w:val="00FD3C13"/>
    <w:rsid w:val="00FD431B"/>
    <w:rsid w:val="00FD4AE8"/>
    <w:rsid w:val="00FD4F31"/>
    <w:rsid w:val="00FD581C"/>
    <w:rsid w:val="00FD5E50"/>
    <w:rsid w:val="00FD662F"/>
    <w:rsid w:val="00FE064B"/>
    <w:rsid w:val="00FE2E64"/>
    <w:rsid w:val="00FE301C"/>
    <w:rsid w:val="00FE75FB"/>
    <w:rsid w:val="00FE7A4F"/>
    <w:rsid w:val="00FF08A6"/>
    <w:rsid w:val="00FF1381"/>
    <w:rsid w:val="00FF13AC"/>
    <w:rsid w:val="00FF3E8D"/>
    <w:rsid w:val="00FF4D68"/>
    <w:rsid w:val="00FF74D5"/>
    <w:rsid w:val="00FF7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5462BFF1"/>
  <w15:docId w15:val="{5957BDF5-0CEC-49AD-B60F-0F7657B82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81D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7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71311"/>
  </w:style>
  <w:style w:type="paragraph" w:styleId="Piedepgina">
    <w:name w:val="footer"/>
    <w:basedOn w:val="Normal"/>
    <w:link w:val="PiedepginaCar"/>
    <w:unhideWhenUsed/>
    <w:rsid w:val="002713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271311"/>
  </w:style>
  <w:style w:type="paragraph" w:styleId="Textodeglobo">
    <w:name w:val="Balloon Text"/>
    <w:basedOn w:val="Normal"/>
    <w:link w:val="TextodegloboCar"/>
    <w:uiPriority w:val="99"/>
    <w:semiHidden/>
    <w:unhideWhenUsed/>
    <w:rsid w:val="002713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311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2713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ipervnculo">
    <w:name w:val="Hyperlink"/>
    <w:basedOn w:val="Fuentedeprrafopredeter"/>
    <w:uiPriority w:val="99"/>
    <w:rsid w:val="00271311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318C4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34770F"/>
    <w:rPr>
      <w:b/>
      <w:bCs/>
    </w:rPr>
  </w:style>
  <w:style w:type="paragraph" w:customStyle="1" w:styleId="ecxmsonormal">
    <w:name w:val="ecxmsonormal"/>
    <w:basedOn w:val="Normal"/>
    <w:rsid w:val="00D23432"/>
    <w:pPr>
      <w:spacing w:after="324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CC">
    <w:name w:val="Lista CC."/>
    <w:basedOn w:val="Normal"/>
    <w:uiPriority w:val="99"/>
    <w:rsid w:val="00D23432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ecxmsobodytext">
    <w:name w:val="ecxmsobodytext"/>
    <w:basedOn w:val="Normal"/>
    <w:rsid w:val="00D23432"/>
    <w:pPr>
      <w:spacing w:after="324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ecxmsolist">
    <w:name w:val="ecxmsolist"/>
    <w:basedOn w:val="Normal"/>
    <w:rsid w:val="00003C6B"/>
    <w:pPr>
      <w:spacing w:after="324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AE01F0"/>
  </w:style>
  <w:style w:type="paragraph" w:styleId="Sinespaciado">
    <w:name w:val="No Spacing"/>
    <w:link w:val="SinespaciadoCar"/>
    <w:uiPriority w:val="1"/>
    <w:qFormat/>
    <w:rsid w:val="00BE7E9A"/>
    <w:pPr>
      <w:spacing w:after="0" w:line="240" w:lineRule="auto"/>
      <w:jc w:val="left"/>
    </w:pPr>
    <w:rPr>
      <w:lang w:val="es-MX"/>
    </w:rPr>
  </w:style>
  <w:style w:type="paragraph" w:styleId="NormalWeb">
    <w:name w:val="Normal (Web)"/>
    <w:basedOn w:val="Normal"/>
    <w:uiPriority w:val="99"/>
    <w:unhideWhenUsed/>
    <w:rsid w:val="009F5B1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tituloprincipal">
    <w:name w:val="tituloprincipal"/>
    <w:basedOn w:val="Normal"/>
    <w:rsid w:val="00293E73"/>
    <w:pPr>
      <w:spacing w:after="0" w:line="240" w:lineRule="auto"/>
      <w:textAlignment w:val="top"/>
    </w:pPr>
    <w:rPr>
      <w:rFonts w:ascii="Arial" w:eastAsia="Times New Roman" w:hAnsi="Arial" w:cs="Arial"/>
      <w:b/>
      <w:bCs/>
      <w:color w:val="D21145"/>
      <w:sz w:val="48"/>
      <w:szCs w:val="48"/>
      <w:lang w:eastAsia="es-MX"/>
    </w:rPr>
  </w:style>
  <w:style w:type="table" w:customStyle="1" w:styleId="Cuadrculadetablaclara1">
    <w:name w:val="Cuadrícula de tabla clara1"/>
    <w:basedOn w:val="Tablanormal"/>
    <w:uiPriority w:val="40"/>
    <w:rsid w:val="00C15C7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C6F1C"/>
    <w:rPr>
      <w:color w:val="808080"/>
      <w:shd w:val="clear" w:color="auto" w:fill="E6E6E6"/>
    </w:rPr>
  </w:style>
  <w:style w:type="paragraph" w:styleId="Lista">
    <w:name w:val="List"/>
    <w:basedOn w:val="Normal"/>
    <w:uiPriority w:val="99"/>
    <w:rsid w:val="003B1B3A"/>
    <w:pPr>
      <w:spacing w:after="0" w:line="240" w:lineRule="auto"/>
      <w:ind w:left="283" w:hanging="283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9421C"/>
    <w:rPr>
      <w:lang w:val="es-MX"/>
    </w:rPr>
  </w:style>
  <w:style w:type="character" w:styleId="nfasis">
    <w:name w:val="Emphasis"/>
    <w:uiPriority w:val="20"/>
    <w:qFormat/>
    <w:rsid w:val="001E46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69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225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229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587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051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7856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27704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9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65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78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2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1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30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43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4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6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Maestro%20Ing%20Sistemas\Desktop\CREDITOS.xlsx" TargetMode="External"/><Relationship Id="rId2" Type="http://schemas.openxmlformats.org/officeDocument/2006/relationships/mailMergeSource" Target="file:///C:\Users\Maestro%20Ing%20Sistemas\Desktop\CREDITOS.xlsx" TargetMode="External"/><Relationship Id="rId1" Type="http://schemas.openxmlformats.org/officeDocument/2006/relationships/attachedTemplate" Target="file:///F:\RESPALDO_HP\Division_Sistemas\USER_SISTEMAS\OFICIOS%202018\DISC009_Compactacion_Marina2018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E2BA5-9A48-4405-8125-C839D89DD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DISC009_Compactacion_Marina2018</Template>
  <TotalTime>92</TotalTime>
  <Pages>2</Pages>
  <Words>387</Words>
  <Characters>2130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Hugo Montes de Oca Martinez</cp:lastModifiedBy>
  <cp:revision>7</cp:revision>
  <cp:lastPrinted>2021-11-30T19:31:00Z</cp:lastPrinted>
  <dcterms:created xsi:type="dcterms:W3CDTF">2021-11-18T19:06:00Z</dcterms:created>
  <dcterms:modified xsi:type="dcterms:W3CDTF">2021-11-30T19:31:00Z</dcterms:modified>
</cp:coreProperties>
</file>